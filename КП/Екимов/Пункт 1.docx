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99B53" w14:textId="77777777" w:rsidR="00810637" w:rsidRDefault="00BF10F3" w:rsidP="007B1296">
      <w:pPr>
        <w:pStyle w:val="1"/>
      </w:pPr>
      <w:r>
        <w:t>Сбор и анализ требований</w:t>
      </w:r>
    </w:p>
    <w:p w14:paraId="6B989E16" w14:textId="77777777" w:rsidR="00BF10F3" w:rsidRDefault="00BF10F3" w:rsidP="00BF10F3">
      <w:pPr>
        <w:pStyle w:val="2"/>
      </w:pPr>
      <w:r>
        <w:t>Назначение и область применения</w:t>
      </w:r>
    </w:p>
    <w:p w14:paraId="58F59126" w14:textId="19EF89DB" w:rsidR="00BF10F3" w:rsidRDefault="00BF10F3" w:rsidP="00BF10F3">
      <w:pPr>
        <w:pStyle w:val="a3"/>
      </w:pPr>
      <w:r>
        <w:t xml:space="preserve">Подсистема учета номерного фонда общежития </w:t>
      </w:r>
      <w:r w:rsidR="004A1F3E">
        <w:t xml:space="preserve">предназначена </w:t>
      </w:r>
      <w:r>
        <w:t xml:space="preserve">для автоматизации процессов расселения студентов, </w:t>
      </w:r>
      <w:commentRangeStart w:id="0"/>
      <w:r>
        <w:t>ведения данных</w:t>
      </w:r>
      <w:commentRangeEnd w:id="0"/>
      <w:r w:rsidR="00CB4AE8">
        <w:rPr>
          <w:rStyle w:val="aff3"/>
          <w:sz w:val="28"/>
          <w:szCs w:val="22"/>
        </w:rPr>
        <w:commentReference w:id="0"/>
      </w:r>
      <w:r>
        <w:t xml:space="preserve"> </w:t>
      </w:r>
      <w:r w:rsidR="00881384">
        <w:t xml:space="preserve">о проживающих студентах </w:t>
      </w:r>
      <w:r>
        <w:t>и оперативного управления жилыми помещениями. Её внедрение направлено на замену бумажного документооборота цифровым решением, что снижает время, затраченное на формирование расселения, исключает ошибки при заселении и обеспечивает быстрый доступ к информации о проживающих в общежитии.</w:t>
      </w:r>
    </w:p>
    <w:p w14:paraId="5FCE5304" w14:textId="31DA8978" w:rsidR="00BF10F3" w:rsidRDefault="004A1F3E" w:rsidP="00BF10F3">
      <w:pPr>
        <w:pStyle w:val="a3"/>
      </w:pPr>
      <w:r>
        <w:t xml:space="preserve">Подсистема </w:t>
      </w:r>
      <w:r w:rsidR="00BF10F3">
        <w:t xml:space="preserve">предназначена для использования в студенческих общежитиях учебных заведений среднего профессионального образования, </w:t>
      </w:r>
      <w:r w:rsidR="00F80139">
        <w:t>например,</w:t>
      </w:r>
      <w:r w:rsidR="00BF10F3">
        <w:t xml:space="preserve"> в АКТ</w:t>
      </w:r>
      <w:r w:rsidR="002E1BF3">
        <w:t> </w:t>
      </w:r>
      <w:r w:rsidR="00BF10F3">
        <w:t>(ф)</w:t>
      </w:r>
      <w:r w:rsidR="002E1BF3">
        <w:t> </w:t>
      </w:r>
      <w:r w:rsidR="00BF10F3">
        <w:t>СПбГУТ. Основными пользователями являются комендант общежития и ночные воспитатели</w:t>
      </w:r>
      <w:r w:rsidR="00CB4AE8">
        <w:t>.</w:t>
      </w:r>
    </w:p>
    <w:p w14:paraId="0953B618" w14:textId="77777777" w:rsidR="00A25A3E" w:rsidRDefault="00BF10F3" w:rsidP="00A25A3E">
      <w:pPr>
        <w:pStyle w:val="2"/>
        <w:rPr>
          <w:lang w:val="en-US"/>
        </w:rPr>
      </w:pPr>
      <w:r>
        <w:t>Постановка задачи</w:t>
      </w:r>
    </w:p>
    <w:p w14:paraId="36A2395F" w14:textId="39A08CF7" w:rsidR="00210321" w:rsidRDefault="0071595B" w:rsidP="00210321">
      <w:pPr>
        <w:pStyle w:val="a3"/>
      </w:pPr>
      <w:r>
        <w:t xml:space="preserve">Необходимо разработать </w:t>
      </w:r>
      <w:r w:rsidR="00F53963" w:rsidRPr="00F53963">
        <w:t>веб-приложени</w:t>
      </w:r>
      <w:r>
        <w:t xml:space="preserve">е, которое предоставит доступ к следующей </w:t>
      </w:r>
      <w:r w:rsidR="002E1BF3">
        <w:t>функциональност</w:t>
      </w:r>
      <w:r>
        <w:t>и</w:t>
      </w:r>
      <w:r w:rsidR="002E1BF3">
        <w:t>:</w:t>
      </w:r>
    </w:p>
    <w:p w14:paraId="72A190D3" w14:textId="5ED2999E" w:rsidR="00BF10F3" w:rsidRDefault="00353BA8" w:rsidP="00BF10F3">
      <w:pPr>
        <w:pStyle w:val="a1"/>
      </w:pPr>
      <w:r>
        <w:t>авторизация</w:t>
      </w:r>
      <w:r w:rsidR="00BF10F3">
        <w:t xml:space="preserve"> пользователей</w:t>
      </w:r>
      <w:r w:rsidR="00BB1740">
        <w:t>,</w:t>
      </w:r>
    </w:p>
    <w:p w14:paraId="27A8B228" w14:textId="20E20A69" w:rsidR="00C317A5" w:rsidRDefault="00953BC5" w:rsidP="00BF10F3">
      <w:pPr>
        <w:pStyle w:val="a1"/>
      </w:pPr>
      <w:r>
        <w:t xml:space="preserve">редактирование данных </w:t>
      </w:r>
      <w:r w:rsidR="00C317A5">
        <w:t>пользователей системы</w:t>
      </w:r>
      <w:r w:rsidR="00C317A5">
        <w:rPr>
          <w:lang w:val="en-US"/>
        </w:rPr>
        <w:t>,</w:t>
      </w:r>
    </w:p>
    <w:p w14:paraId="3B3DD6BA" w14:textId="5F11802A" w:rsidR="00BF10F3" w:rsidRDefault="00953BC5" w:rsidP="00BF10F3">
      <w:pPr>
        <w:pStyle w:val="a1"/>
      </w:pPr>
      <w:r>
        <w:t xml:space="preserve">редактирование данных </w:t>
      </w:r>
      <w:r w:rsidR="00BF10F3">
        <w:t>о студентах и комнатах</w:t>
      </w:r>
      <w:r w:rsidR="00656BC3" w:rsidRPr="00656BC3">
        <w:t>,</w:t>
      </w:r>
    </w:p>
    <w:p w14:paraId="4C10528F" w14:textId="22A3547A" w:rsidR="00656BC3" w:rsidRDefault="00656BC3" w:rsidP="00656BC3">
      <w:pPr>
        <w:pStyle w:val="a1"/>
      </w:pPr>
      <w:r>
        <w:t>добавление заметок о студентах</w:t>
      </w:r>
      <w:r>
        <w:rPr>
          <w:lang w:val="en-US"/>
        </w:rPr>
        <w:t>,</w:t>
      </w:r>
    </w:p>
    <w:p w14:paraId="4E6382F3" w14:textId="4E2A436E" w:rsidR="00BF10F3" w:rsidRDefault="00656BC3" w:rsidP="00BF10F3">
      <w:pPr>
        <w:pStyle w:val="a1"/>
      </w:pPr>
      <w:r>
        <w:t xml:space="preserve">фильтрация и </w:t>
      </w:r>
      <w:r w:rsidR="00BF10F3">
        <w:t>поиск</w:t>
      </w:r>
      <w:r>
        <w:t xml:space="preserve"> </w:t>
      </w:r>
      <w:r w:rsidR="00C317A5">
        <w:t xml:space="preserve">данных о </w:t>
      </w:r>
      <w:r w:rsidR="00BF10F3">
        <w:t>студентах</w:t>
      </w:r>
      <w:r w:rsidR="00C317A5">
        <w:t xml:space="preserve"> и </w:t>
      </w:r>
      <w:r w:rsidR="00BF10F3">
        <w:t>комнатах</w:t>
      </w:r>
      <w:r w:rsidRPr="00656BC3">
        <w:t>,</w:t>
      </w:r>
    </w:p>
    <w:p w14:paraId="4BC8867A" w14:textId="2D3E73FA" w:rsidR="00BF10F3" w:rsidRDefault="00BB39C8" w:rsidP="00BF10F3">
      <w:pPr>
        <w:pStyle w:val="a1"/>
      </w:pPr>
      <w:r>
        <w:t>ф</w:t>
      </w:r>
      <w:r w:rsidR="00BF10F3">
        <w:t>ормирование</w:t>
      </w:r>
      <w:r w:rsidR="00870CA3">
        <w:t xml:space="preserve"> списка</w:t>
      </w:r>
      <w:r w:rsidR="00BF10F3">
        <w:t xml:space="preserve"> расселения студентов</w:t>
      </w:r>
      <w:r w:rsidR="00656BC3">
        <w:rPr>
          <w:lang w:val="en-US"/>
        </w:rPr>
        <w:t>,</w:t>
      </w:r>
    </w:p>
    <w:p w14:paraId="650F52E9" w14:textId="78E8EC74" w:rsidR="00116B64" w:rsidRDefault="00656BC3" w:rsidP="00116B64">
      <w:pPr>
        <w:pStyle w:val="a1"/>
      </w:pPr>
      <w:r>
        <w:t>ф</w:t>
      </w:r>
      <w:r w:rsidR="00BF10F3">
        <w:t>ормирование отчётов о проживающих студентах</w:t>
      </w:r>
      <w:r w:rsidR="004D0F6B" w:rsidRPr="004D0F6B">
        <w:t xml:space="preserve"> </w:t>
      </w:r>
      <w:r w:rsidR="004D0F6B">
        <w:t>в формате PDF</w:t>
      </w:r>
      <w:r w:rsidR="00BF10F3">
        <w:t xml:space="preserve"> с возможностью </w:t>
      </w:r>
      <w:r w:rsidR="007F08EA">
        <w:t>применения</w:t>
      </w:r>
      <w:r w:rsidR="00BF10F3">
        <w:t xml:space="preserve"> фильтров</w:t>
      </w:r>
      <w:r w:rsidR="003404EC" w:rsidRPr="003404EC">
        <w:t>.</w:t>
      </w:r>
    </w:p>
    <w:p w14:paraId="74AE2BC8" w14:textId="5E7511D7" w:rsidR="00656BC3" w:rsidRDefault="00C21F86" w:rsidP="00656BC3">
      <w:pPr>
        <w:pStyle w:val="a3"/>
      </w:pPr>
      <w:r>
        <w:t>П</w:t>
      </w:r>
      <w:r w:rsidR="00656BC3">
        <w:t xml:space="preserve">ри запуске </w:t>
      </w:r>
      <w:r>
        <w:t xml:space="preserve">веб-приложения отображается </w:t>
      </w:r>
      <w:r w:rsidR="00656BC3">
        <w:t xml:space="preserve">страница авторизации. Пользователь может авторизоваться в системе, если у него имеются данные </w:t>
      </w:r>
      <w:r w:rsidR="00656BC3">
        <w:lastRenderedPageBreak/>
        <w:t xml:space="preserve">учетной записи, которые предоставляет организация. </w:t>
      </w:r>
      <w:r w:rsidR="000A325B">
        <w:t>При</w:t>
      </w:r>
      <w:r w:rsidR="00656BC3">
        <w:t xml:space="preserve"> успешной авторизации пользователь попадает на</w:t>
      </w:r>
      <w:r w:rsidR="001F4927">
        <w:t xml:space="preserve"> </w:t>
      </w:r>
      <w:r w:rsidR="00EA35D1">
        <w:t xml:space="preserve">главную страницу </w:t>
      </w:r>
      <w:r w:rsidR="00933391">
        <w:t>веб-приложения</w:t>
      </w:r>
      <w:r w:rsidR="00826023">
        <w:t xml:space="preserve"> с доступной функциональностью с зависимости от рели пользователя в </w:t>
      </w:r>
      <w:r w:rsidR="00CF5953">
        <w:t>подсистеме</w:t>
      </w:r>
      <w:r w:rsidR="00933391">
        <w:t>.</w:t>
      </w:r>
    </w:p>
    <w:p w14:paraId="6356EE7C" w14:textId="2AB53749" w:rsidR="00656BC3" w:rsidRDefault="00EA35D1" w:rsidP="00607037">
      <w:pPr>
        <w:pStyle w:val="a3"/>
      </w:pPr>
      <w:r>
        <w:t>Главная страница</w:t>
      </w:r>
      <w:r w:rsidR="001F4927">
        <w:t xml:space="preserve"> включ</w:t>
      </w:r>
      <w:r>
        <w:t>ает в себя навигационное бургер-</w:t>
      </w:r>
      <w:r w:rsidR="001F4927">
        <w:t>меню, при помощи которого можно удобно переключаться между функциональными возмо</w:t>
      </w:r>
      <w:r>
        <w:t>жностями приложения.</w:t>
      </w:r>
      <w:r w:rsidR="007C6052" w:rsidRPr="007C6052">
        <w:t xml:space="preserve"> </w:t>
      </w:r>
      <w:r w:rsidR="007C6052">
        <w:t>На рисунке 1 изображена диаграмма вариантов использования веб-приложения.</w:t>
      </w:r>
    </w:p>
    <w:p w14:paraId="561FEB06" w14:textId="77777777" w:rsidR="001A4183" w:rsidRDefault="001A4183" w:rsidP="001A4183">
      <w:pPr>
        <w:pStyle w:val="afd"/>
      </w:pPr>
      <w:r w:rsidRPr="004842B0">
        <w:rPr>
          <w:lang w:eastAsia="ru-RU"/>
        </w:rPr>
        <w:drawing>
          <wp:inline distT="0" distB="0" distL="0" distR="0" wp14:anchorId="7DE15712" wp14:editId="48D652FC">
            <wp:extent cx="5911135" cy="3578087"/>
            <wp:effectExtent l="0" t="0" r="0" b="3810"/>
            <wp:docPr id="657007813" name="Рисунок 1" descr="Изображение выглядит как черный, темно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07813" name="Рисунок 1" descr="Изображение выглядит как черный, темнот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801" cy="36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794" w14:textId="77777777" w:rsidR="008B3B91" w:rsidRDefault="001A4183" w:rsidP="008B3B91">
      <w:pPr>
        <w:pStyle w:val="afe"/>
        <w:rPr>
          <w:szCs w:val="28"/>
        </w:rPr>
      </w:pPr>
      <w:r>
        <w:t>Рисунок 1 – Диаграмма вариантов использования веб-</w:t>
      </w:r>
      <w:r>
        <w:rPr>
          <w:szCs w:val="28"/>
        </w:rPr>
        <w:t>приложения</w:t>
      </w:r>
    </w:p>
    <w:p w14:paraId="3B1E53C5" w14:textId="4E119708" w:rsidR="009C2F7A" w:rsidRDefault="00EE6C0C" w:rsidP="008B3B91">
      <w:pPr>
        <w:pStyle w:val="a3"/>
      </w:pPr>
      <w:r>
        <w:t xml:space="preserve">Воспитатель имеет </w:t>
      </w:r>
      <w:r w:rsidR="008B3B91">
        <w:t xml:space="preserve">доступ к функциональности, позволяющей </w:t>
      </w:r>
      <w:r w:rsidR="009C2F7A">
        <w:t>просматривать информацию о проживающих</w:t>
      </w:r>
      <w:r w:rsidR="008B3B91">
        <w:t xml:space="preserve"> студентах,</w:t>
      </w:r>
      <w:r w:rsidR="00FB4CF4">
        <w:t xml:space="preserve"> оставлять заметки</w:t>
      </w:r>
      <w:r w:rsidR="00FB4CF4">
        <w:t xml:space="preserve">, а </w:t>
      </w:r>
      <w:r w:rsidR="00DC2CD3">
        <w:t>также</w:t>
      </w:r>
      <w:r w:rsidR="00FB4CF4">
        <w:t xml:space="preserve"> просматривать структуру расселения студентов.</w:t>
      </w:r>
    </w:p>
    <w:p w14:paraId="28F5B4CB" w14:textId="6A74368E" w:rsidR="009C2F7A" w:rsidRDefault="000D2FCB" w:rsidP="00EE6C0C">
      <w:pPr>
        <w:pStyle w:val="a3"/>
      </w:pPr>
      <w:r>
        <w:t>Комендант</w:t>
      </w:r>
      <w:r w:rsidR="00EC351A" w:rsidRPr="00EC351A">
        <w:t xml:space="preserve"> </w:t>
      </w:r>
      <w:r w:rsidR="00EC351A">
        <w:t xml:space="preserve">имеет права </w:t>
      </w:r>
      <w:r w:rsidR="006C1F17">
        <w:t>на редактирование информации о структуре</w:t>
      </w:r>
      <w:r w:rsidR="00B15F1F">
        <w:t xml:space="preserve"> жилых помещений общежития</w:t>
      </w:r>
      <w:r w:rsidR="005D62BB">
        <w:t xml:space="preserve">, </w:t>
      </w:r>
      <w:r w:rsidR="00416C16">
        <w:t xml:space="preserve">полное </w:t>
      </w:r>
      <w:r w:rsidR="00FA1987">
        <w:t>редактирование</w:t>
      </w:r>
      <w:r w:rsidR="00C439D6">
        <w:t xml:space="preserve"> данны</w:t>
      </w:r>
      <w:r w:rsidR="00FA1987">
        <w:t>х</w:t>
      </w:r>
      <w:r w:rsidR="00C439D6">
        <w:t xml:space="preserve"> о студентах</w:t>
      </w:r>
      <w:r w:rsidR="007E3072">
        <w:t xml:space="preserve">, </w:t>
      </w:r>
      <w:r>
        <w:lastRenderedPageBreak/>
        <w:t>формирование</w:t>
      </w:r>
      <w:r w:rsidR="003A6785">
        <w:t xml:space="preserve"> списка</w:t>
      </w:r>
      <w:r w:rsidR="00144155">
        <w:t xml:space="preserve"> расселения студентов</w:t>
      </w:r>
      <w:r w:rsidR="00F6735A">
        <w:t xml:space="preserve">, формирование </w:t>
      </w:r>
      <w:r>
        <w:t>отчётов</w:t>
      </w:r>
      <w:r w:rsidR="007E3072">
        <w:t>, так</w:t>
      </w:r>
      <w:r w:rsidR="00946237">
        <w:t>же имеет доступ к функциональности воспитателя</w:t>
      </w:r>
      <w:r w:rsidR="003404EC" w:rsidRPr="003404EC">
        <w:t>,</w:t>
      </w:r>
    </w:p>
    <w:p w14:paraId="4B8A2F6E" w14:textId="52E5A92D" w:rsidR="00127029" w:rsidRDefault="00BF10F3" w:rsidP="000D3CF3">
      <w:pPr>
        <w:pStyle w:val="a3"/>
      </w:pPr>
      <w:r>
        <w:t xml:space="preserve">Администратор </w:t>
      </w:r>
      <w:r w:rsidR="006A18A8">
        <w:t>подсистемы обладает расширенными правами доступа</w:t>
      </w:r>
      <w:r w:rsidR="009D622B">
        <w:t xml:space="preserve"> и могут управлять учетными записями пользователей</w:t>
      </w:r>
      <w:r w:rsidR="002F4FCB">
        <w:t xml:space="preserve">, </w:t>
      </w:r>
      <w:r w:rsidR="00A10467">
        <w:t>может добавлять</w:t>
      </w:r>
      <w:r w:rsidR="002F4FCB">
        <w:t xml:space="preserve"> новых </w:t>
      </w:r>
      <w:r w:rsidR="00A10467">
        <w:t>пользователей</w:t>
      </w:r>
      <w:r w:rsidR="009E64F9">
        <w:t xml:space="preserve">, удалять </w:t>
      </w:r>
      <w:r w:rsidR="00127029">
        <w:t>существующих, изменять данные, просматривать список всех</w:t>
      </w:r>
      <w:bookmarkStart w:id="1" w:name="_Toc194696993"/>
      <w:r w:rsidR="000D3CF3">
        <w:t xml:space="preserve"> пользователей веб-приложения, а также имеет доступ к функциональности к</w:t>
      </w:r>
      <w:r w:rsidR="000D3CF3">
        <w:t>омендант</w:t>
      </w:r>
      <w:r w:rsidR="000D3CF3">
        <w:t>а.</w:t>
      </w:r>
    </w:p>
    <w:p w14:paraId="78037AD8" w14:textId="1B2DEA82" w:rsidR="00BF10F3" w:rsidRDefault="00BF10F3" w:rsidP="00127029">
      <w:pPr>
        <w:pStyle w:val="2"/>
      </w:pPr>
      <w:r>
        <w:t>Выбор состава программных средств</w:t>
      </w:r>
    </w:p>
    <w:p w14:paraId="3EE32944" w14:textId="15FDC249" w:rsidR="00E11BAC" w:rsidRDefault="00E11BAC" w:rsidP="00BF10F3">
      <w:pPr>
        <w:pStyle w:val="a3"/>
      </w:pPr>
      <w:r>
        <w:t xml:space="preserve">Согласно поставленной цели проекта, требуется </w:t>
      </w:r>
      <w:r w:rsidR="000A0A51">
        <w:t>разработать</w:t>
      </w:r>
      <w:r>
        <w:t xml:space="preserve"> веб-приложение для учета номерного фонда общежития.</w:t>
      </w:r>
    </w:p>
    <w:p w14:paraId="6E068FD8" w14:textId="4B1DF8D6" w:rsidR="001B7FAC" w:rsidRDefault="00012B8E" w:rsidP="001D2B03">
      <w:pPr>
        <w:pStyle w:val="a3"/>
      </w:pPr>
      <w:r>
        <w:t>Работа с веб-приложением будет осуществиться на ПК и МУ, которые соответствуют определенным системным требованиям.</w:t>
      </w:r>
      <w:r w:rsidR="001A6A52">
        <w:t xml:space="preserve"> Пользователи смогут использовать устройства с установленной ОС </w:t>
      </w:r>
      <w:r w:rsidR="001A6A52">
        <w:rPr>
          <w:lang w:val="en-US"/>
        </w:rPr>
        <w:t>Windows</w:t>
      </w:r>
      <w:r w:rsidR="001A6A52" w:rsidRPr="001A6A52">
        <w:t xml:space="preserve"> 10 </w:t>
      </w:r>
      <w:r w:rsidR="001A6A52">
        <w:t>и выше</w:t>
      </w:r>
      <w:r w:rsidR="004F6978">
        <w:t xml:space="preserve">, а также </w:t>
      </w:r>
      <w:r w:rsidR="004E0FC0">
        <w:t xml:space="preserve">ОС </w:t>
      </w:r>
      <w:r w:rsidR="004F6978">
        <w:rPr>
          <w:lang w:val="en-US"/>
        </w:rPr>
        <w:t>Android</w:t>
      </w:r>
      <w:r w:rsidR="00E5246C">
        <w:t xml:space="preserve"> 6.</w:t>
      </w:r>
      <w:r w:rsidR="003B1DAF">
        <w:t>0 ил</w:t>
      </w:r>
      <w:r w:rsidR="004F6978">
        <w:t>и выше</w:t>
      </w:r>
      <w:r w:rsidR="00E5246C" w:rsidRPr="00E5246C">
        <w:t xml:space="preserve"> </w:t>
      </w:r>
      <w:r w:rsidR="00E5246C">
        <w:t>с интернет подключением</w:t>
      </w:r>
      <w:r w:rsidR="00BC72C0">
        <w:t xml:space="preserve">. </w:t>
      </w:r>
    </w:p>
    <w:p w14:paraId="409D082C" w14:textId="3E1077AB" w:rsidR="00BC72C0" w:rsidRDefault="00BC72C0" w:rsidP="00533FC0">
      <w:pPr>
        <w:pStyle w:val="a3"/>
      </w:pPr>
      <w:r>
        <w:t>Доступ к подсистеме будет осуществляться через современные браузеры</w:t>
      </w:r>
      <w:r w:rsidRPr="00BC72C0">
        <w:t xml:space="preserve"> </w:t>
      </w:r>
      <w:r>
        <w:t>такие как Google Chrome (версии 90 и выше), Moz</w:t>
      </w:r>
      <w:r w:rsidR="00D019C3">
        <w:t xml:space="preserve">illa Firefox (версии 88 и выше), </w:t>
      </w:r>
      <w:r>
        <w:t>которые обеспечивают полную поддержку стандартов HTML5 и CSS3, необходимых для корректной работы клиентской части приложения</w:t>
      </w:r>
      <w:r w:rsidR="005F683A">
        <w:t>.</w:t>
      </w:r>
    </w:p>
    <w:p w14:paraId="6B0CA1B6" w14:textId="4AB2F651" w:rsidR="00667EBE" w:rsidRDefault="00667EBE" w:rsidP="00EF1FCC">
      <w:pPr>
        <w:pStyle w:val="a3"/>
      </w:pPr>
      <w:r>
        <w:t xml:space="preserve">В качестве СУБД выбрана </w:t>
      </w:r>
      <w:r>
        <w:rPr>
          <w:lang w:val="en-US"/>
        </w:rPr>
        <w:t>MySQL</w:t>
      </w:r>
      <w:r w:rsidRPr="00667EBE">
        <w:t xml:space="preserve"> 8.</w:t>
      </w:r>
      <w:r>
        <w:t>0</w:t>
      </w:r>
      <w:r>
        <w:t>, являющаяся кроссплатформенным, стабильным и хорошо документированным решением, что делает ее подходящей для хранения структурированных данных.</w:t>
      </w:r>
    </w:p>
    <w:p w14:paraId="2E178B05" w14:textId="05E079DE" w:rsidR="005C301B" w:rsidRDefault="00EF1FCC" w:rsidP="00003545">
      <w:pPr>
        <w:pStyle w:val="a3"/>
      </w:pPr>
      <w:r>
        <w:t xml:space="preserve">Веб-приложение будет </w:t>
      </w:r>
      <w:r w:rsidR="007C5C0B">
        <w:t>написан</w:t>
      </w:r>
      <w:r w:rsidR="003B486A">
        <w:t>о реализовано как о</w:t>
      </w:r>
      <w:r w:rsidR="003B486A">
        <w:t>дностраничн</w:t>
      </w:r>
      <w:r w:rsidR="00915A5B">
        <w:t>ое приложение SPA</w:t>
      </w:r>
      <w:r w:rsidR="003B486A">
        <w:t xml:space="preserve">, разрабатываемое с использованием </w:t>
      </w:r>
      <w:r w:rsidR="005C301B">
        <w:t>фреймворка</w:t>
      </w:r>
      <w:r w:rsidR="003B486A">
        <w:t xml:space="preserve"> React и </w:t>
      </w:r>
      <w:commentRangeStart w:id="2"/>
      <w:r w:rsidR="003B486A">
        <w:t xml:space="preserve">ЯП </w:t>
      </w:r>
      <w:commentRangeEnd w:id="2"/>
      <w:r w:rsidR="003B486A">
        <w:rPr>
          <w:rStyle w:val="aff3"/>
          <w:sz w:val="28"/>
          <w:szCs w:val="22"/>
        </w:rPr>
        <w:commentReference w:id="2"/>
      </w:r>
      <w:r w:rsidR="003B486A">
        <w:t>TypeScript. Данный выбор обусловлен возможностью создания компонентной архитектуры интерфейса, обеспечением типобезопасности для повышения надежности кода и создания высокоинтерактивного пользовательского интерфейса.</w:t>
      </w:r>
    </w:p>
    <w:p w14:paraId="0FAFE290" w14:textId="056A184B" w:rsidR="00B91600" w:rsidRPr="004857CA" w:rsidRDefault="004857CA" w:rsidP="00A157BD">
      <w:pPr>
        <w:pStyle w:val="a3"/>
      </w:pPr>
      <w:r>
        <w:lastRenderedPageBreak/>
        <w:t>Серверная логика реализуется на ЯП C# с использованием фреймворка ASP.NET Core. Этот стек технологий выбран благодаря его надежности, высокой производительности, наличию встроенной поддержки для построения REST API, а также удобству интеграции с реляционными системами управления базами данных</w:t>
      </w:r>
      <w:r w:rsidRPr="003A5447">
        <w:t>,</w:t>
      </w:r>
    </w:p>
    <w:p w14:paraId="1278E83F" w14:textId="64068E4E" w:rsidR="00003545" w:rsidRDefault="00003545" w:rsidP="00003545">
      <w:pPr>
        <w:pStyle w:val="a3"/>
      </w:pPr>
      <w:r>
        <w:t xml:space="preserve">Для разработки серверной и клиентской частей подсистемы будет использоваться </w:t>
      </w:r>
      <w:r>
        <w:rPr>
          <w:lang w:val="en-US"/>
        </w:rPr>
        <w:t>IDE</w:t>
      </w:r>
      <w:r w:rsidRPr="00003545">
        <w:t xml:space="preserve"> </w:t>
      </w:r>
      <w:r>
        <w:rPr>
          <w:lang w:val="en-US"/>
        </w:rPr>
        <w:t>Visual</w:t>
      </w:r>
      <w:r w:rsidRPr="00003545">
        <w:t xml:space="preserve"> </w:t>
      </w:r>
      <w:r>
        <w:rPr>
          <w:lang w:val="en-US"/>
        </w:rPr>
        <w:t>Studio</w:t>
      </w:r>
      <w:r w:rsidRPr="00003545">
        <w:t xml:space="preserve"> </w:t>
      </w:r>
      <w:r>
        <w:rPr>
          <w:lang w:val="en-US"/>
        </w:rPr>
        <w:t>C</w:t>
      </w:r>
      <w:r w:rsidR="00C3535B">
        <w:rPr>
          <w:lang w:val="en-US"/>
        </w:rPr>
        <w:t>ode</w:t>
      </w:r>
      <w:r w:rsidR="00C3535B">
        <w:t>, так как она поддерживает множество расширений для работы</w:t>
      </w:r>
      <w:r w:rsidR="008A1297">
        <w:t>,</w:t>
      </w:r>
      <w:r w:rsidR="00DC719D">
        <w:t xml:space="preserve"> а так</w:t>
      </w:r>
      <w:r w:rsidR="008A1297">
        <w:t>же обеспечивает удобные инструменты для отладки и тестирования.</w:t>
      </w:r>
    </w:p>
    <w:p w14:paraId="6A8E3CDF" w14:textId="17D04442" w:rsidR="0090358F" w:rsidRDefault="0090358F" w:rsidP="00003545">
      <w:pPr>
        <w:pStyle w:val="a3"/>
      </w:pPr>
      <w:r>
        <w:t>Для функционирования системы на стороне сервера достаточны следующие программные и технические средства:</w:t>
      </w:r>
    </w:p>
    <w:p w14:paraId="2BD764B4" w14:textId="0CF485D4" w:rsidR="0090358F" w:rsidRDefault="0090358F" w:rsidP="0090358F">
      <w:pPr>
        <w:pStyle w:val="a1"/>
      </w:pPr>
      <w:r>
        <w:t xml:space="preserve">ОС </w:t>
      </w:r>
      <w:r>
        <w:t xml:space="preserve">Ubuntu </w:t>
      </w:r>
      <w:r w:rsidR="00405AF4">
        <w:t>версии 20.04</w:t>
      </w:r>
      <w:r w:rsidR="00405AF4">
        <w:rPr>
          <w:lang w:val="en-US"/>
        </w:rPr>
        <w:t>,</w:t>
      </w:r>
    </w:p>
    <w:p w14:paraId="73088D85" w14:textId="06A02625" w:rsidR="00405AF4" w:rsidRDefault="00405AF4" w:rsidP="0090358F">
      <w:pPr>
        <w:pStyle w:val="a1"/>
      </w:pPr>
      <w:r>
        <w:t xml:space="preserve">сервер БД: </w:t>
      </w:r>
      <w:r>
        <w:rPr>
          <w:lang w:val="en-US"/>
        </w:rPr>
        <w:t>MySQL</w:t>
      </w:r>
      <w:r w:rsidRPr="00405AF4">
        <w:t xml:space="preserve"> </w:t>
      </w:r>
      <w:r>
        <w:t>версии не ниже 8.0</w:t>
      </w:r>
    </w:p>
    <w:p w14:paraId="48E4148F" w14:textId="6FE6260D" w:rsidR="00405AF4" w:rsidRDefault="00405AF4" w:rsidP="0090358F">
      <w:pPr>
        <w:pStyle w:val="a1"/>
      </w:pPr>
      <w:r>
        <w:t>процессор с частотой 2 ГГц,</w:t>
      </w:r>
    </w:p>
    <w:p w14:paraId="6B4EBD67" w14:textId="7C8F1C2A" w:rsidR="00405AF4" w:rsidRDefault="00405AF4" w:rsidP="0090358F">
      <w:pPr>
        <w:pStyle w:val="a1"/>
      </w:pPr>
      <w:r>
        <w:t>свободная ОП</w:t>
      </w:r>
      <w:r w:rsidR="006B438C">
        <w:t xml:space="preserve"> объемом 4 ГБ,</w:t>
      </w:r>
    </w:p>
    <w:p w14:paraId="193872E4" w14:textId="466A5820" w:rsidR="006B438C" w:rsidRDefault="006B438C" w:rsidP="0090358F">
      <w:pPr>
        <w:pStyle w:val="a1"/>
      </w:pPr>
      <w:r>
        <w:t>ПО для конфигурирования, управления и администрирования сервер БД</w:t>
      </w:r>
      <w:r w:rsidR="00144CA8">
        <w:t xml:space="preserve">: </w:t>
      </w:r>
      <w:r w:rsidR="00144CA8">
        <w:rPr>
          <w:lang w:val="en-US"/>
        </w:rPr>
        <w:t>MySQL</w:t>
      </w:r>
      <w:r w:rsidR="00144CA8" w:rsidRPr="00144CA8">
        <w:t xml:space="preserve"> </w:t>
      </w:r>
      <w:r w:rsidR="004134A5">
        <w:rPr>
          <w:lang w:val="en-US"/>
        </w:rPr>
        <w:t>Workbench</w:t>
      </w:r>
      <w:r w:rsidR="00144CA8">
        <w:t>,</w:t>
      </w:r>
    </w:p>
    <w:p w14:paraId="46CAB2DA" w14:textId="5FF993A4" w:rsidR="00144CA8" w:rsidRDefault="00144CA8" w:rsidP="0090358F">
      <w:pPr>
        <w:pStyle w:val="a1"/>
      </w:pPr>
      <w:r>
        <w:t xml:space="preserve">ПО для работы </w:t>
      </w:r>
      <w:r>
        <w:rPr>
          <w:lang w:val="en-US"/>
        </w:rPr>
        <w:t>API</w:t>
      </w:r>
      <w:r>
        <w:t xml:space="preserve">: </w:t>
      </w:r>
      <w:r>
        <w:rPr>
          <w:lang w:val="en-US"/>
        </w:rPr>
        <w:t>dotnet</w:t>
      </w:r>
      <w:r w:rsidRPr="00144CA8">
        <w:t>-</w:t>
      </w:r>
      <w:r>
        <w:rPr>
          <w:lang w:val="en-US"/>
        </w:rPr>
        <w:t>sdk</w:t>
      </w:r>
      <w:r w:rsidRPr="00144CA8">
        <w:t xml:space="preserve"> </w:t>
      </w:r>
      <w:r>
        <w:t>версии не ниже 8.0</w:t>
      </w:r>
    </w:p>
    <w:p w14:paraId="04A1F22B" w14:textId="2AE13AAA" w:rsidR="004D1806" w:rsidRDefault="004D1806" w:rsidP="004D1806">
      <w:pPr>
        <w:pStyle w:val="a3"/>
      </w:pPr>
      <w:r>
        <w:t>Для функционирования системы на стороне клиенты</w:t>
      </w:r>
      <w:r w:rsidR="004E0FC0">
        <w:t xml:space="preserve"> достаточны следующие программные и технические средства:</w:t>
      </w:r>
    </w:p>
    <w:p w14:paraId="1D945FE8" w14:textId="75D1A79B" w:rsidR="004E0FC0" w:rsidRDefault="004E0FC0" w:rsidP="004E0FC0">
      <w:pPr>
        <w:pStyle w:val="a1"/>
      </w:pPr>
      <w:r>
        <w:t xml:space="preserve">ОС </w:t>
      </w:r>
      <w:r>
        <w:rPr>
          <w:lang w:val="en-US"/>
        </w:rPr>
        <w:t>Windows</w:t>
      </w:r>
      <w:r w:rsidRPr="001A6A52">
        <w:t xml:space="preserve"> 10 </w:t>
      </w:r>
      <w:r>
        <w:t>и выше</w:t>
      </w:r>
      <w:r>
        <w:t xml:space="preserve"> или ОС </w:t>
      </w:r>
      <w:r>
        <w:rPr>
          <w:lang w:val="en-US"/>
        </w:rPr>
        <w:t>Android</w:t>
      </w:r>
      <w:r>
        <w:t xml:space="preserve"> 6.0 или выше</w:t>
      </w:r>
      <w:r w:rsidR="004E6FB8">
        <w:t>,</w:t>
      </w:r>
    </w:p>
    <w:p w14:paraId="220A9A8B" w14:textId="020E016C" w:rsidR="00622310" w:rsidRDefault="004E6FB8" w:rsidP="004E0FC0">
      <w:pPr>
        <w:pStyle w:val="a1"/>
      </w:pPr>
      <w:r>
        <w:t>процессор с частотой 2 ГГц</w:t>
      </w:r>
      <w:r w:rsidR="00622310">
        <w:t>,</w:t>
      </w:r>
    </w:p>
    <w:p w14:paraId="6E59421B" w14:textId="4906A7B0" w:rsidR="00A6701E" w:rsidRDefault="00A6701E" w:rsidP="004E0FC0">
      <w:pPr>
        <w:pStyle w:val="a1"/>
      </w:pPr>
      <w:r>
        <w:t>оперативная память: минимум 4 ГБ</w:t>
      </w:r>
    </w:p>
    <w:p w14:paraId="3CB1F568" w14:textId="77C97F1F" w:rsidR="00622310" w:rsidRDefault="00B65388" w:rsidP="004E0FC0">
      <w:pPr>
        <w:pStyle w:val="a1"/>
      </w:pPr>
      <w:r>
        <w:t xml:space="preserve">веб-браузер: </w:t>
      </w:r>
      <w:r>
        <w:t>Google Chrome (версии 90 и выше), Mozilla Firefox (версии 88 и выше)</w:t>
      </w:r>
    </w:p>
    <w:p w14:paraId="3A2656D1" w14:textId="0F7EA11B" w:rsidR="00622310" w:rsidRDefault="00622310" w:rsidP="004E0FC0">
      <w:pPr>
        <w:pStyle w:val="a1"/>
      </w:pPr>
      <w:r>
        <w:t>постоянное интернет-подключение.</w:t>
      </w:r>
    </w:p>
    <w:p w14:paraId="3CE4AFBD" w14:textId="04CA1C47" w:rsidR="00BF10F3" w:rsidRPr="00B509AA" w:rsidRDefault="00A6701E" w:rsidP="00725190">
      <w:pPr>
        <w:pStyle w:val="a3"/>
        <w:rPr>
          <w:lang w:val="en-US"/>
        </w:rPr>
      </w:pPr>
      <w:r>
        <w:t>Выбранный набор программных средств обеспечивает эффективное функционирование веб-приложения для автоматизированного учета номерного фонда студенческого общежития.</w:t>
      </w:r>
      <w:bookmarkStart w:id="3" w:name="_GoBack"/>
      <w:bookmarkEnd w:id="1"/>
      <w:bookmarkEnd w:id="3"/>
    </w:p>
    <w:sectPr w:rsidR="00BF10F3" w:rsidRPr="00B509AA" w:rsidSect="00061FB3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ячеслав Екимов" w:date="2025-10-27T20:12:00Z" w:initials="ВЕ">
    <w:p w14:paraId="247DCDE3" w14:textId="784F2A13" w:rsidR="00CB4AE8" w:rsidRDefault="00CB4AE8">
      <w:pPr>
        <w:pStyle w:val="aff4"/>
      </w:pPr>
      <w:r>
        <w:rPr>
          <w:rStyle w:val="aff3"/>
        </w:rPr>
        <w:annotationRef/>
      </w:r>
      <w:r>
        <w:t>Чьих персональных данных?</w:t>
      </w:r>
    </w:p>
  </w:comment>
  <w:comment w:id="2" w:author="Вячеслав Екимов" w:date="2025-10-27T21:23:00Z" w:initials="ВЕ">
    <w:p w14:paraId="31C89505" w14:textId="77777777" w:rsidR="003B486A" w:rsidRDefault="003B486A" w:rsidP="003B486A">
      <w:pPr>
        <w:pStyle w:val="aff4"/>
      </w:pPr>
      <w:r>
        <w:rPr>
          <w:rStyle w:val="aff3"/>
        </w:rPr>
        <w:annotationRef/>
      </w:r>
      <w:r>
        <w:t>Язык программирования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7DCDE3" w15:done="0"/>
  <w15:commentEx w15:paraId="31C895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3EA82B" w16cex:dateUtc="2025-10-27T17:12:00Z"/>
  <w16cex:commentExtensible w16cex:durableId="4AF4540D" w16cex:dateUtc="2025-10-27T18:23:00Z"/>
  <w16cex:commentExtensible w16cex:durableId="6499DE27" w16cex:dateUtc="2025-10-27T17:57:00Z"/>
  <w16cex:commentExtensible w16cex:durableId="3B43E9EA" w16cex:dateUtc="2025-10-27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7DCDE3" w16cid:durableId="043EA82B"/>
  <w16cid:commentId w16cid:paraId="66B9D9E8" w16cid:durableId="4AF4540D"/>
  <w16cid:commentId w16cid:paraId="455C7607" w16cid:durableId="6499DE27"/>
  <w16cid:commentId w16cid:paraId="4ECC65BC" w16cid:durableId="3B43E9E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B6CD0" w14:textId="77777777" w:rsidR="00B118DE" w:rsidRDefault="00B118DE" w:rsidP="007B1296">
      <w:r>
        <w:separator/>
      </w:r>
    </w:p>
  </w:endnote>
  <w:endnote w:type="continuationSeparator" w:id="0">
    <w:p w14:paraId="0316FE0E" w14:textId="77777777" w:rsidR="00B118DE" w:rsidRDefault="00B118DE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31D8BA0D" w14:textId="56E248D0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9A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0D4B9" w14:textId="77777777" w:rsidR="00B118DE" w:rsidRDefault="00B118DE" w:rsidP="007B1296">
      <w:r>
        <w:separator/>
      </w:r>
    </w:p>
  </w:footnote>
  <w:footnote w:type="continuationSeparator" w:id="0">
    <w:p w14:paraId="335BBA53" w14:textId="77777777" w:rsidR="00B118DE" w:rsidRDefault="00B118DE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Екимов">
    <w15:presenceInfo w15:providerId="Windows Live" w15:userId="04c4849db6b4c7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B6"/>
    <w:rsid w:val="00003545"/>
    <w:rsid w:val="00006D8A"/>
    <w:rsid w:val="00012B8E"/>
    <w:rsid w:val="00022EAD"/>
    <w:rsid w:val="00046A82"/>
    <w:rsid w:val="000547B5"/>
    <w:rsid w:val="00061FB3"/>
    <w:rsid w:val="00070444"/>
    <w:rsid w:val="00071534"/>
    <w:rsid w:val="00084431"/>
    <w:rsid w:val="000A0A51"/>
    <w:rsid w:val="000A325B"/>
    <w:rsid w:val="000B2040"/>
    <w:rsid w:val="000C03D0"/>
    <w:rsid w:val="000D2FCB"/>
    <w:rsid w:val="000D3CF3"/>
    <w:rsid w:val="00116B64"/>
    <w:rsid w:val="00122DF6"/>
    <w:rsid w:val="00125CFE"/>
    <w:rsid w:val="00126210"/>
    <w:rsid w:val="00126FE5"/>
    <w:rsid w:val="00127029"/>
    <w:rsid w:val="00132E17"/>
    <w:rsid w:val="00135AB1"/>
    <w:rsid w:val="00136656"/>
    <w:rsid w:val="00144155"/>
    <w:rsid w:val="00144CA8"/>
    <w:rsid w:val="00154AC6"/>
    <w:rsid w:val="00157D07"/>
    <w:rsid w:val="0018210A"/>
    <w:rsid w:val="001933D1"/>
    <w:rsid w:val="00197EED"/>
    <w:rsid w:val="001A4183"/>
    <w:rsid w:val="001A6A52"/>
    <w:rsid w:val="001B17C1"/>
    <w:rsid w:val="001B5082"/>
    <w:rsid w:val="001B5A61"/>
    <w:rsid w:val="001B7FAC"/>
    <w:rsid w:val="001D2B03"/>
    <w:rsid w:val="001F4927"/>
    <w:rsid w:val="002037EC"/>
    <w:rsid w:val="00210321"/>
    <w:rsid w:val="0022213E"/>
    <w:rsid w:val="0022470A"/>
    <w:rsid w:val="00230654"/>
    <w:rsid w:val="00234EB9"/>
    <w:rsid w:val="00244503"/>
    <w:rsid w:val="00267E9D"/>
    <w:rsid w:val="00275A08"/>
    <w:rsid w:val="002772B8"/>
    <w:rsid w:val="0029075A"/>
    <w:rsid w:val="0029217B"/>
    <w:rsid w:val="002B04C2"/>
    <w:rsid w:val="002D00A4"/>
    <w:rsid w:val="002D5F2F"/>
    <w:rsid w:val="002E1075"/>
    <w:rsid w:val="002E1BF3"/>
    <w:rsid w:val="002F1F23"/>
    <w:rsid w:val="002F4FCB"/>
    <w:rsid w:val="00313BD4"/>
    <w:rsid w:val="003140F3"/>
    <w:rsid w:val="00333DDD"/>
    <w:rsid w:val="003404EC"/>
    <w:rsid w:val="00350DEC"/>
    <w:rsid w:val="00353BA8"/>
    <w:rsid w:val="003616AA"/>
    <w:rsid w:val="00362590"/>
    <w:rsid w:val="00390F2E"/>
    <w:rsid w:val="003976E6"/>
    <w:rsid w:val="003A40F8"/>
    <w:rsid w:val="003A4674"/>
    <w:rsid w:val="003A5447"/>
    <w:rsid w:val="003A6785"/>
    <w:rsid w:val="003A6D6C"/>
    <w:rsid w:val="003B0EA2"/>
    <w:rsid w:val="003B1DAF"/>
    <w:rsid w:val="003B486A"/>
    <w:rsid w:val="003C4DDE"/>
    <w:rsid w:val="003F696A"/>
    <w:rsid w:val="00405AF4"/>
    <w:rsid w:val="004134A5"/>
    <w:rsid w:val="00416C16"/>
    <w:rsid w:val="00446D2F"/>
    <w:rsid w:val="00473C53"/>
    <w:rsid w:val="004842B0"/>
    <w:rsid w:val="00485388"/>
    <w:rsid w:val="004857CA"/>
    <w:rsid w:val="004A1F3E"/>
    <w:rsid w:val="004D0F6B"/>
    <w:rsid w:val="004D1806"/>
    <w:rsid w:val="004D1C92"/>
    <w:rsid w:val="004D1D4C"/>
    <w:rsid w:val="004D223B"/>
    <w:rsid w:val="004D2CE9"/>
    <w:rsid w:val="004E0FC0"/>
    <w:rsid w:val="004E6FB8"/>
    <w:rsid w:val="004F6978"/>
    <w:rsid w:val="00533FC0"/>
    <w:rsid w:val="00540F99"/>
    <w:rsid w:val="00542DBA"/>
    <w:rsid w:val="005443A1"/>
    <w:rsid w:val="00547AB8"/>
    <w:rsid w:val="005728C6"/>
    <w:rsid w:val="005842D8"/>
    <w:rsid w:val="0059238A"/>
    <w:rsid w:val="005976D6"/>
    <w:rsid w:val="00597DB6"/>
    <w:rsid w:val="005C301B"/>
    <w:rsid w:val="005C6335"/>
    <w:rsid w:val="005D0FDF"/>
    <w:rsid w:val="005D10F9"/>
    <w:rsid w:val="005D62BB"/>
    <w:rsid w:val="005F683A"/>
    <w:rsid w:val="00607037"/>
    <w:rsid w:val="00622310"/>
    <w:rsid w:val="006358C7"/>
    <w:rsid w:val="00656BC3"/>
    <w:rsid w:val="00663C7F"/>
    <w:rsid w:val="00667EBE"/>
    <w:rsid w:val="00670A29"/>
    <w:rsid w:val="00682EC2"/>
    <w:rsid w:val="00685504"/>
    <w:rsid w:val="006947D9"/>
    <w:rsid w:val="006A18A8"/>
    <w:rsid w:val="006B2E38"/>
    <w:rsid w:val="006B438C"/>
    <w:rsid w:val="006C1F17"/>
    <w:rsid w:val="006D0C39"/>
    <w:rsid w:val="006F7F56"/>
    <w:rsid w:val="00701393"/>
    <w:rsid w:val="00711564"/>
    <w:rsid w:val="0071595B"/>
    <w:rsid w:val="00715B4C"/>
    <w:rsid w:val="00725190"/>
    <w:rsid w:val="007746FB"/>
    <w:rsid w:val="00775943"/>
    <w:rsid w:val="00776D96"/>
    <w:rsid w:val="007B1296"/>
    <w:rsid w:val="007B43F3"/>
    <w:rsid w:val="007C5C0B"/>
    <w:rsid w:val="007C6052"/>
    <w:rsid w:val="007E3072"/>
    <w:rsid w:val="007E4FBD"/>
    <w:rsid w:val="007F08EA"/>
    <w:rsid w:val="00800364"/>
    <w:rsid w:val="00810637"/>
    <w:rsid w:val="008156AB"/>
    <w:rsid w:val="00826023"/>
    <w:rsid w:val="0083534A"/>
    <w:rsid w:val="0084608B"/>
    <w:rsid w:val="008532F7"/>
    <w:rsid w:val="00870CA3"/>
    <w:rsid w:val="00871F21"/>
    <w:rsid w:val="00881384"/>
    <w:rsid w:val="00887310"/>
    <w:rsid w:val="00887B76"/>
    <w:rsid w:val="008900FC"/>
    <w:rsid w:val="00891E1F"/>
    <w:rsid w:val="00897465"/>
    <w:rsid w:val="008976F7"/>
    <w:rsid w:val="008A1297"/>
    <w:rsid w:val="008A3D99"/>
    <w:rsid w:val="008A7779"/>
    <w:rsid w:val="008B3B91"/>
    <w:rsid w:val="008B4D9D"/>
    <w:rsid w:val="008C0365"/>
    <w:rsid w:val="008C6246"/>
    <w:rsid w:val="008D2F83"/>
    <w:rsid w:val="0090358F"/>
    <w:rsid w:val="00907A2C"/>
    <w:rsid w:val="00915A5B"/>
    <w:rsid w:val="009171D5"/>
    <w:rsid w:val="00927D29"/>
    <w:rsid w:val="00933391"/>
    <w:rsid w:val="009422C4"/>
    <w:rsid w:val="00946237"/>
    <w:rsid w:val="009500FD"/>
    <w:rsid w:val="009532B6"/>
    <w:rsid w:val="00953BC5"/>
    <w:rsid w:val="00993D23"/>
    <w:rsid w:val="009A5998"/>
    <w:rsid w:val="009C2F7A"/>
    <w:rsid w:val="009C61C2"/>
    <w:rsid w:val="009D622B"/>
    <w:rsid w:val="009E64F9"/>
    <w:rsid w:val="00A10467"/>
    <w:rsid w:val="00A15409"/>
    <w:rsid w:val="00A157BD"/>
    <w:rsid w:val="00A23795"/>
    <w:rsid w:val="00A25A3E"/>
    <w:rsid w:val="00A33DD8"/>
    <w:rsid w:val="00A47A1D"/>
    <w:rsid w:val="00A57474"/>
    <w:rsid w:val="00A6701E"/>
    <w:rsid w:val="00A9702A"/>
    <w:rsid w:val="00AA0276"/>
    <w:rsid w:val="00AF6603"/>
    <w:rsid w:val="00B118DE"/>
    <w:rsid w:val="00B1423E"/>
    <w:rsid w:val="00B15F1F"/>
    <w:rsid w:val="00B23868"/>
    <w:rsid w:val="00B44A6D"/>
    <w:rsid w:val="00B509AA"/>
    <w:rsid w:val="00B64EC5"/>
    <w:rsid w:val="00B65388"/>
    <w:rsid w:val="00B73778"/>
    <w:rsid w:val="00B91600"/>
    <w:rsid w:val="00BB1740"/>
    <w:rsid w:val="00BB22C1"/>
    <w:rsid w:val="00BB39C8"/>
    <w:rsid w:val="00BC72C0"/>
    <w:rsid w:val="00BE2E89"/>
    <w:rsid w:val="00BF10F3"/>
    <w:rsid w:val="00C02CA6"/>
    <w:rsid w:val="00C21F86"/>
    <w:rsid w:val="00C317A5"/>
    <w:rsid w:val="00C34ACC"/>
    <w:rsid w:val="00C3535B"/>
    <w:rsid w:val="00C439D6"/>
    <w:rsid w:val="00C706EA"/>
    <w:rsid w:val="00C871DC"/>
    <w:rsid w:val="00C934F9"/>
    <w:rsid w:val="00C95F55"/>
    <w:rsid w:val="00CA55AD"/>
    <w:rsid w:val="00CB4AE8"/>
    <w:rsid w:val="00CB5F04"/>
    <w:rsid w:val="00CC3301"/>
    <w:rsid w:val="00CE3B5E"/>
    <w:rsid w:val="00CE58C3"/>
    <w:rsid w:val="00CF5953"/>
    <w:rsid w:val="00D00863"/>
    <w:rsid w:val="00D019C3"/>
    <w:rsid w:val="00D160AE"/>
    <w:rsid w:val="00D3452B"/>
    <w:rsid w:val="00D51EAF"/>
    <w:rsid w:val="00D56F33"/>
    <w:rsid w:val="00D96D59"/>
    <w:rsid w:val="00DC2CD3"/>
    <w:rsid w:val="00DC719D"/>
    <w:rsid w:val="00DD2D10"/>
    <w:rsid w:val="00DD2E9E"/>
    <w:rsid w:val="00E11BAC"/>
    <w:rsid w:val="00E222AC"/>
    <w:rsid w:val="00E46B85"/>
    <w:rsid w:val="00E5246C"/>
    <w:rsid w:val="00E52F1B"/>
    <w:rsid w:val="00E86806"/>
    <w:rsid w:val="00E93448"/>
    <w:rsid w:val="00EA35D1"/>
    <w:rsid w:val="00EC351A"/>
    <w:rsid w:val="00ED2643"/>
    <w:rsid w:val="00EE2660"/>
    <w:rsid w:val="00EE6C0C"/>
    <w:rsid w:val="00EF1FCC"/>
    <w:rsid w:val="00F116CE"/>
    <w:rsid w:val="00F31BF1"/>
    <w:rsid w:val="00F359E2"/>
    <w:rsid w:val="00F44D11"/>
    <w:rsid w:val="00F5098A"/>
    <w:rsid w:val="00F52636"/>
    <w:rsid w:val="00F53963"/>
    <w:rsid w:val="00F6735A"/>
    <w:rsid w:val="00F80139"/>
    <w:rsid w:val="00F911BA"/>
    <w:rsid w:val="00FA1987"/>
    <w:rsid w:val="00FB4CF4"/>
    <w:rsid w:val="00FD2AE6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7485"/>
  <w15:chartTrackingRefBased/>
  <w15:docId w15:val="{336A0851-B5F2-461E-8E51-2F26E6B3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CB4AE8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CB4AE8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semiHidden/>
    <w:rsid w:val="00CB4AE8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B4AE8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CB4AE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\Projects\&#1050;&#1091;&#1088;&#1089;&#1086;&#1074;&#1086;&#1081;%20&#1087;&#1088;&#1086;&#1077;&#1082;&#1090;\&#1050;&#1055;\Template%20&#8212;%20&#1082;&#1086;&#1087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20C60-8A96-425D-93C8-12BF9F6F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— копия.dotx</Template>
  <TotalTime>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0109-09</cp:lastModifiedBy>
  <cp:revision>2</cp:revision>
  <dcterms:created xsi:type="dcterms:W3CDTF">2025-10-29T08:49:00Z</dcterms:created>
  <dcterms:modified xsi:type="dcterms:W3CDTF">2025-10-29T08:49:00Z</dcterms:modified>
</cp:coreProperties>
</file>