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id w:val="181083208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ФЕДЕРАЛЬНОЕ ГОСУДАРСТВЕННОЕ БЮДЖЕТНОЕ ОБРАЗОВАТЕЛЬНОЕ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УЧРЕЖДЕНИЕ ВЫСШЕГО ОБРАЗОВАНИЯ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«САНКТ-ПЕТЕРБУРГСКИЙ ГОСУДАРСТВЕННЫЙ УНИВЕРСИТЕТ ТЕЛЕКОММУНИКАЦИЙ ИМ. ПРОФ. М.А. БОНЧ-БРУЕВИЧА»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)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АРХАНГЕЛЬСКИЙ КОЛЛЕДЖ ТЕЛЕКОММУНИКАЦИЙ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 xml:space="preserve">ИМ. Б.Л. РОЗИНГА (ФИЛИАЛ) 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 xml:space="preserve">(АКТ (ф) 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)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7E04EB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highlight w:val="yellow"/>
              <w:lang w:eastAsia="ru-RU"/>
              <w14:ligatures w14:val="none"/>
            </w:rPr>
          </w:pPr>
          <w:r w:rsidRPr="007E04EB">
            <w:rPr>
              <w:rFonts w:eastAsia="Times New Roman" w:cs="Times New Roman"/>
              <w:kern w:val="0"/>
              <w:szCs w:val="28"/>
              <w:highlight w:val="yellow"/>
              <w:lang w:eastAsia="ru-RU"/>
              <w14:ligatures w14:val="none"/>
            </w:rPr>
            <w:t>СОГЛАСОВАНО</w:t>
          </w:r>
        </w:p>
        <w:p w:rsidR="00CA55AD" w:rsidRPr="007E04EB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highlight w:val="yellow"/>
              <w:lang w:eastAsia="ru-RU"/>
              <w14:ligatures w14:val="none"/>
            </w:rPr>
          </w:pPr>
          <w:r w:rsidRPr="007E04EB">
            <w:rPr>
              <w:rFonts w:eastAsia="Times New Roman" w:cs="Times New Roman"/>
              <w:kern w:val="0"/>
              <w:szCs w:val="28"/>
              <w:highlight w:val="yellow"/>
              <w:lang w:eastAsia="ru-RU"/>
              <w14:ligatures w14:val="none"/>
            </w:rPr>
            <w:t>Рук. предприятия</w:t>
          </w:r>
        </w:p>
        <w:p w:rsidR="00CA55AD" w:rsidRPr="007E04EB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highlight w:val="yellow"/>
              <w:lang w:eastAsia="ru-RU"/>
              <w14:ligatures w14:val="none"/>
            </w:rPr>
          </w:pPr>
          <w:r w:rsidRPr="007E04EB">
            <w:rPr>
              <w:rFonts w:eastAsia="Times New Roman" w:cs="Times New Roman"/>
              <w:bCs/>
              <w:kern w:val="0"/>
              <w:szCs w:val="28"/>
              <w:highlight w:val="yellow"/>
              <w:lang w:eastAsia="ru-RU"/>
              <w14:ligatures w14:val="none"/>
            </w:rPr>
            <w:t>___________</w:t>
          </w:r>
          <w:r w:rsidRPr="007E04EB">
            <w:rPr>
              <w:rFonts w:eastAsia="Times New Roman" w:cs="Times New Roman"/>
              <w:kern w:val="0"/>
              <w:szCs w:val="28"/>
              <w:highlight w:val="yellow"/>
              <w:lang w:eastAsia="ru-RU"/>
              <w14:ligatures w14:val="none"/>
            </w:rPr>
            <w:t xml:space="preserve"> ____________</w:t>
          </w:r>
        </w:p>
        <w:p w:rsidR="00CA55AD" w:rsidRPr="007E04EB" w:rsidRDefault="00CA55AD" w:rsidP="002E1075">
          <w:pPr>
            <w:widowControl w:val="0"/>
            <w:tabs>
              <w:tab w:val="left" w:pos="426"/>
              <w:tab w:val="left" w:pos="1701"/>
              <w:tab w:val="left" w:pos="9360"/>
            </w:tabs>
            <w:rPr>
              <w:rFonts w:eastAsia="Times New Roman" w:cs="Times New Roman"/>
              <w:kern w:val="0"/>
              <w:sz w:val="22"/>
              <w:highlight w:val="yellow"/>
              <w:lang w:eastAsia="ru-RU"/>
              <w14:ligatures w14:val="none"/>
            </w:rPr>
          </w:pPr>
          <w:r w:rsidRPr="007E04EB">
            <w:rPr>
              <w:rFonts w:eastAsia="Times New Roman" w:cs="Times New Roman"/>
              <w:kern w:val="0"/>
              <w:sz w:val="22"/>
              <w:highlight w:val="yellow"/>
              <w:lang w:eastAsia="ru-RU"/>
              <w14:ligatures w14:val="none"/>
            </w:rPr>
            <w:tab/>
            <w:t>(Подпись)</w:t>
          </w:r>
          <w:r w:rsidRPr="007E04EB">
            <w:rPr>
              <w:rFonts w:eastAsia="Times New Roman" w:cs="Times New Roman"/>
              <w:kern w:val="0"/>
              <w:sz w:val="22"/>
              <w:highlight w:val="yellow"/>
              <w:lang w:eastAsia="ru-RU"/>
              <w14:ligatures w14:val="none"/>
            </w:rPr>
            <w:tab/>
            <w:t>(И.О. Фамилия)</w:t>
          </w:r>
        </w:p>
        <w:p w:rsidR="00CA55AD" w:rsidRPr="002E1075" w:rsidRDefault="00CA55AD" w:rsidP="002E1075">
          <w:pPr>
            <w:widowControl w:val="0"/>
            <w:tabs>
              <w:tab w:val="left" w:pos="567"/>
              <w:tab w:val="left" w:pos="1276"/>
              <w:tab w:val="left" w:pos="252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7E04EB">
            <w:rPr>
              <w:rFonts w:eastAsia="Times New Roman" w:cs="Times New Roman"/>
              <w:kern w:val="0"/>
              <w:szCs w:val="28"/>
              <w:highlight w:val="yellow"/>
              <w:lang w:eastAsia="ru-RU"/>
              <w14:ligatures w14:val="none"/>
            </w:rPr>
            <w:t>«_</w:t>
          </w:r>
          <w:proofErr w:type="gramStart"/>
          <w:r w:rsidRPr="007E04EB">
            <w:rPr>
              <w:rFonts w:eastAsia="Times New Roman" w:cs="Times New Roman"/>
              <w:kern w:val="0"/>
              <w:szCs w:val="28"/>
              <w:highlight w:val="yellow"/>
              <w:lang w:eastAsia="ru-RU"/>
              <w14:ligatures w14:val="none"/>
            </w:rPr>
            <w:t>_»_</w:t>
          </w:r>
          <w:proofErr w:type="gramEnd"/>
          <w:r w:rsidRPr="007E04EB">
            <w:rPr>
              <w:rFonts w:eastAsia="Times New Roman" w:cs="Times New Roman"/>
              <w:kern w:val="0"/>
              <w:szCs w:val="28"/>
              <w:highlight w:val="yellow"/>
              <w:lang w:eastAsia="ru-RU"/>
              <w14:ligatures w14:val="none"/>
            </w:rPr>
            <w:t>________ 20__г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.</w:t>
          </w: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930199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КУРСОВОЙ ПРОЕКТ</w:t>
          </w: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по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11</w:t>
          </w:r>
          <w:r w:rsidR="00084431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,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01</w:t>
          </w:r>
        </w:p>
        <w:tbl>
          <w:tblPr>
            <w:tblW w:w="0" w:type="auto"/>
            <w:tblBorders>
              <w:insideH w:val="single" w:sz="8" w:space="0" w:color="auto"/>
              <w:insideV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9354"/>
          </w:tblGrid>
          <w:tr w:rsidR="00CA55AD" w:rsidRPr="002E1075" w:rsidTr="0040071C">
            <w:trPr>
              <w:trHeight w:val="680"/>
            </w:trPr>
            <w:tc>
              <w:tcPr>
                <w:tcW w:w="9354" w:type="dxa"/>
                <w:vAlign w:val="bottom"/>
              </w:tcPr>
              <w:p w:rsidR="00CA55AD" w:rsidRPr="00930199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highlight w:val="yellow"/>
                    <w:lang w:eastAsia="ru-RU"/>
                    <w14:ligatures w14:val="none"/>
                  </w:rPr>
                </w:pPr>
                <w:r w:rsidRPr="00930199">
                  <w:rPr>
                    <w:rFonts w:eastAsia="Times New Roman" w:cs="Times New Roman"/>
                    <w:kern w:val="0"/>
                    <w:sz w:val="40"/>
                    <w:szCs w:val="40"/>
                    <w:highlight w:val="yellow"/>
                    <w:lang w:eastAsia="ru-RU"/>
                    <w14:ligatures w14:val="none"/>
                  </w:rPr>
                  <w:t>НАИМЕНОВАНИЕ ОРГАНИЗАЦИИ</w:t>
                </w:r>
              </w:p>
            </w:tc>
          </w:tr>
          <w:tr w:rsidR="00084431" w:rsidRPr="002E1075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:rsidR="00084431" w:rsidRPr="00930199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highlight w:val="yellow"/>
                    <w:lang w:eastAsia="ru-RU"/>
                    <w14:ligatures w14:val="none"/>
                  </w:rPr>
                </w:pPr>
                <w:r w:rsidRPr="00930199">
                  <w:rPr>
                    <w:rFonts w:eastAsia="Times New Roman" w:cs="Times New Roman"/>
                    <w:kern w:val="0"/>
                    <w:sz w:val="40"/>
                    <w:szCs w:val="40"/>
                    <w:highlight w:val="yellow"/>
                    <w:lang w:eastAsia="ru-RU"/>
                    <w14:ligatures w14:val="none"/>
                  </w:rPr>
                  <w:t>Информационные системы и программирование</w:t>
                </w:r>
              </w:p>
            </w:tc>
          </w:tr>
          <w:tr w:rsidR="00084431" w:rsidRPr="002E1075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:rsidR="00084431" w:rsidRPr="00930199" w:rsidRDefault="00084431" w:rsidP="00084431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highlight w:val="yellow"/>
                    <w:lang w:eastAsia="ru-RU"/>
                    <w14:ligatures w14:val="none"/>
                  </w:rPr>
                </w:pPr>
                <w:r w:rsidRPr="00930199">
                  <w:rPr>
                    <w:rFonts w:eastAsia="Times New Roman" w:cs="Times New Roman"/>
                    <w:kern w:val="0"/>
                    <w:sz w:val="40"/>
                    <w:szCs w:val="40"/>
                    <w:highlight w:val="yellow"/>
                    <w:lang w:eastAsia="ru-RU"/>
                    <w14:ligatures w14:val="none"/>
                  </w:rPr>
                  <w:t>09.02.07. 25ТО01. 000 ПЗ</w:t>
                </w:r>
              </w:p>
            </w:tc>
          </w:tr>
          <w:tr w:rsidR="00CA55AD" w:rsidRPr="002E1075" w:rsidTr="0040071C">
            <w:trPr>
              <w:trHeight w:val="227"/>
            </w:trPr>
            <w:tc>
              <w:tcPr>
                <w:tcW w:w="9354" w:type="dxa"/>
              </w:tcPr>
              <w:p w:rsidR="00CA55AD" w:rsidRPr="002E1075" w:rsidRDefault="00CA55AD" w:rsidP="002E1075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</w:t>
                </w:r>
                <w:r w:rsidR="00362590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О</w:t>
                </w:r>
                <w:r w:rsidR="00362590"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бозначение документа</w:t>
                </w: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)</w:t>
                </w:r>
              </w:p>
            </w:tc>
          </w:tr>
        </w:tbl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670A29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670A29" w:rsidRPr="000C03D0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tbl>
          <w:tblPr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384"/>
            <w:gridCol w:w="626"/>
            <w:gridCol w:w="1926"/>
            <w:gridCol w:w="1661"/>
            <w:gridCol w:w="1599"/>
            <w:gridCol w:w="2268"/>
          </w:tblGrid>
          <w:tr w:rsidR="00CA55AD" w:rsidRPr="00E93448" w:rsidTr="0040071C">
            <w:tc>
              <w:tcPr>
                <w:tcW w:w="1384" w:type="dxa"/>
              </w:tcPr>
              <w:p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bCs/>
                    <w:iCs/>
                    <w:kern w:val="0"/>
                    <w:szCs w:val="28"/>
                    <w:lang w:eastAsia="ru-RU"/>
                    <w14:ligatures w14:val="none"/>
                  </w:rPr>
                  <w:t>Студент</w:t>
                </w:r>
              </w:p>
            </w:tc>
            <w:tc>
              <w:tcPr>
                <w:tcW w:w="2552" w:type="dxa"/>
                <w:gridSpan w:val="2"/>
                <w:tcBorders>
                  <w:bottom w:val="single" w:sz="8" w:space="0" w:color="auto"/>
                </w:tcBorders>
              </w:tcPr>
              <w:p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:rsidR="00CA55AD" w:rsidRPr="00E93448" w:rsidRDefault="00CA55AD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:rsidR="00CA55AD" w:rsidRPr="00E93448" w:rsidRDefault="00CA55AD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</w:tr>
          <w:tr w:rsidR="00CA55AD" w:rsidRPr="002E1075" w:rsidTr="0040071C">
            <w:tc>
              <w:tcPr>
                <w:tcW w:w="1384" w:type="dxa"/>
              </w:tcPr>
              <w:p w:rsidR="00CA55AD" w:rsidRPr="00E93448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2552" w:type="dxa"/>
                <w:gridSpan w:val="2"/>
                <w:tcBorders>
                  <w:top w:val="single" w:sz="8" w:space="0" w:color="auto"/>
                </w:tcBorders>
              </w:tcPr>
              <w:p w:rsidR="00CA55AD" w:rsidRPr="00E93448" w:rsidRDefault="00CA55AD" w:rsidP="002E1075">
                <w:pPr>
                  <w:widowControl w:val="0"/>
                  <w:spacing w:before="60"/>
                  <w:jc w:val="lef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(Группа)</w:t>
                </w:r>
              </w:p>
            </w:tc>
            <w:tc>
              <w:tcPr>
                <w:tcW w:w="1661" w:type="dxa"/>
                <w:tcBorders>
                  <w:top w:val="single" w:sz="8" w:space="0" w:color="auto"/>
                </w:tcBorders>
              </w:tcPr>
              <w:p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:rsidR="00CA55AD" w:rsidRPr="00E93448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  <w:tr w:rsidR="00CA55AD" w:rsidRPr="002E1075" w:rsidTr="0040071C">
            <w:tc>
              <w:tcPr>
                <w:tcW w:w="3936" w:type="dxa"/>
                <w:gridSpan w:val="3"/>
              </w:tcPr>
              <w:p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930199">
                  <w:rPr>
                    <w:rFonts w:eastAsia="Times New Roman" w:cs="Times New Roman"/>
                    <w:iCs/>
                    <w:kern w:val="0"/>
                    <w:szCs w:val="28"/>
                    <w:highlight w:val="yellow"/>
                    <w:lang w:eastAsia="ru-RU"/>
                    <w14:ligatures w14:val="none"/>
                  </w:rPr>
                  <w:t>Рук. практики от предприятия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:rsidR="00CA55AD" w:rsidRPr="00E93448" w:rsidRDefault="00CA55AD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:rsidR="00CA55AD" w:rsidRPr="00E93448" w:rsidRDefault="00CA55AD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</w:tr>
          <w:tr w:rsidR="00CA55AD" w:rsidRPr="002E1075" w:rsidTr="0040071C">
            <w:tc>
              <w:tcPr>
                <w:tcW w:w="2010" w:type="dxa"/>
                <w:gridSpan w:val="2"/>
              </w:tcPr>
              <w:p w:rsidR="00CA55AD" w:rsidRPr="002E1075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926" w:type="dxa"/>
              </w:tcPr>
              <w:p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661" w:type="dxa"/>
              </w:tcPr>
              <w:p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:rsidR="00CA55AD" w:rsidRPr="002E1075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</w:tbl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800364" w:rsidRDefault="00CA55AD" w:rsidP="00800364">
          <w:pPr>
            <w:spacing w:after="160" w:line="259" w:lineRule="auto"/>
            <w:jc w:val="center"/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Архангельск 20</w:t>
          </w:r>
          <w:r w:rsidR="00F31BF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  <w:br w:type="page"/>
          </w:r>
        </w:p>
      </w:sdtContent>
    </w:sdt>
    <w:p w:rsidR="008532F7" w:rsidRPr="007E04EB" w:rsidRDefault="008532F7" w:rsidP="00C02CA6">
      <w:pPr>
        <w:pStyle w:val="af8"/>
        <w:rPr>
          <w:highlight w:val="yellow"/>
        </w:rPr>
      </w:pPr>
      <w:r w:rsidRPr="007E04EB">
        <w:rPr>
          <w:highlight w:val="yellow"/>
        </w:rPr>
        <w:lastRenderedPageBreak/>
        <w:t>Содержание</w:t>
      </w:r>
    </w:p>
    <w:p w:rsidR="00CE58C3" w:rsidRPr="007E04EB" w:rsidRDefault="00C02C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highlight w:val="yellow"/>
          <w:lang w:eastAsia="ru-RU"/>
        </w:rPr>
      </w:pPr>
      <w:r w:rsidRPr="007E04EB">
        <w:rPr>
          <w:highlight w:val="yellow"/>
        </w:rPr>
        <w:fldChar w:fldCharType="begin"/>
      </w:r>
      <w:r w:rsidRPr="007E04EB">
        <w:rPr>
          <w:highlight w:val="yellow"/>
        </w:rPr>
        <w:instrText xml:space="preserve"> TOC \o "1-3" \h \z \t "Заголовок;1" </w:instrText>
      </w:r>
      <w:r w:rsidRPr="007E04EB">
        <w:rPr>
          <w:highlight w:val="yellow"/>
        </w:rPr>
        <w:fldChar w:fldCharType="separate"/>
      </w:r>
      <w:hyperlink w:anchor="_Toc194696990" w:history="1">
        <w:r w:rsidR="00CE58C3" w:rsidRPr="007E04EB">
          <w:rPr>
            <w:rStyle w:val="af7"/>
            <w:noProof/>
            <w:highlight w:val="yellow"/>
          </w:rPr>
          <w:t>Перечень сокращений и обозначений</w:t>
        </w:r>
        <w:r w:rsidR="00CE58C3" w:rsidRPr="007E04EB">
          <w:rPr>
            <w:noProof/>
            <w:webHidden/>
            <w:highlight w:val="yellow"/>
          </w:rPr>
          <w:tab/>
        </w:r>
        <w:r w:rsidR="00CE58C3" w:rsidRPr="007E04EB">
          <w:rPr>
            <w:noProof/>
            <w:webHidden/>
            <w:highlight w:val="yellow"/>
          </w:rPr>
          <w:fldChar w:fldCharType="begin"/>
        </w:r>
        <w:r w:rsidR="00CE58C3" w:rsidRPr="007E04EB">
          <w:rPr>
            <w:noProof/>
            <w:webHidden/>
            <w:highlight w:val="yellow"/>
          </w:rPr>
          <w:instrText xml:space="preserve"> PAGEREF _Toc194696990 \h </w:instrText>
        </w:r>
        <w:r w:rsidR="00CE58C3" w:rsidRPr="007E04EB">
          <w:rPr>
            <w:noProof/>
            <w:webHidden/>
            <w:highlight w:val="yellow"/>
          </w:rPr>
        </w:r>
        <w:r w:rsidR="00CE58C3" w:rsidRPr="007E04EB">
          <w:rPr>
            <w:noProof/>
            <w:webHidden/>
            <w:highlight w:val="yellow"/>
          </w:rPr>
          <w:fldChar w:fldCharType="separate"/>
        </w:r>
        <w:r w:rsidR="00841296" w:rsidRPr="007E04EB">
          <w:rPr>
            <w:noProof/>
            <w:webHidden/>
            <w:highlight w:val="yellow"/>
          </w:rPr>
          <w:t>2</w:t>
        </w:r>
        <w:r w:rsidR="00CE58C3" w:rsidRPr="007E04EB">
          <w:rPr>
            <w:noProof/>
            <w:webHidden/>
            <w:highlight w:val="yellow"/>
          </w:rPr>
          <w:fldChar w:fldCharType="end"/>
        </w:r>
      </w:hyperlink>
    </w:p>
    <w:p w:rsidR="00CE58C3" w:rsidRPr="007E04EB" w:rsidRDefault="0006630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highlight w:val="yellow"/>
          <w:lang w:eastAsia="ru-RU"/>
        </w:rPr>
      </w:pPr>
      <w:hyperlink w:anchor="_Toc194696991" w:history="1">
        <w:r w:rsidR="00CE58C3" w:rsidRPr="007E04EB">
          <w:rPr>
            <w:rStyle w:val="af7"/>
            <w:noProof/>
            <w:highlight w:val="yellow"/>
          </w:rPr>
          <w:t>Введение</w:t>
        </w:r>
        <w:r w:rsidR="00CE58C3" w:rsidRPr="007E04EB">
          <w:rPr>
            <w:noProof/>
            <w:webHidden/>
            <w:highlight w:val="yellow"/>
          </w:rPr>
          <w:tab/>
        </w:r>
        <w:r w:rsidR="00CE58C3" w:rsidRPr="007E04EB">
          <w:rPr>
            <w:noProof/>
            <w:webHidden/>
            <w:highlight w:val="yellow"/>
          </w:rPr>
          <w:fldChar w:fldCharType="begin"/>
        </w:r>
        <w:r w:rsidR="00CE58C3" w:rsidRPr="007E04EB">
          <w:rPr>
            <w:noProof/>
            <w:webHidden/>
            <w:highlight w:val="yellow"/>
          </w:rPr>
          <w:instrText xml:space="preserve"> PAGEREF _Toc194696991 \h </w:instrText>
        </w:r>
        <w:r w:rsidR="00CE58C3" w:rsidRPr="007E04EB">
          <w:rPr>
            <w:noProof/>
            <w:webHidden/>
            <w:highlight w:val="yellow"/>
          </w:rPr>
        </w:r>
        <w:r w:rsidR="00CE58C3" w:rsidRPr="007E04EB">
          <w:rPr>
            <w:noProof/>
            <w:webHidden/>
            <w:highlight w:val="yellow"/>
          </w:rPr>
          <w:fldChar w:fldCharType="separate"/>
        </w:r>
        <w:r w:rsidR="00841296" w:rsidRPr="007E04EB">
          <w:rPr>
            <w:noProof/>
            <w:webHidden/>
            <w:highlight w:val="yellow"/>
          </w:rPr>
          <w:t>2</w:t>
        </w:r>
        <w:r w:rsidR="00CE58C3" w:rsidRPr="007E04EB">
          <w:rPr>
            <w:noProof/>
            <w:webHidden/>
            <w:highlight w:val="yellow"/>
          </w:rPr>
          <w:fldChar w:fldCharType="end"/>
        </w:r>
      </w:hyperlink>
    </w:p>
    <w:p w:rsidR="00CE58C3" w:rsidRPr="007E04EB" w:rsidRDefault="0006630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highlight w:val="yellow"/>
          <w:lang w:eastAsia="ru-RU"/>
        </w:rPr>
      </w:pPr>
      <w:hyperlink w:anchor="_Toc194696992" w:history="1">
        <w:r w:rsidR="00CE58C3" w:rsidRPr="007E04EB">
          <w:rPr>
            <w:rStyle w:val="af7"/>
            <w:noProof/>
            <w:highlight w:val="yellow"/>
          </w:rPr>
          <w:t>1 Охрана труда и техника безопасности при работе на ПК</w:t>
        </w:r>
        <w:r w:rsidR="00CE58C3" w:rsidRPr="007E04EB">
          <w:rPr>
            <w:noProof/>
            <w:webHidden/>
            <w:highlight w:val="yellow"/>
          </w:rPr>
          <w:tab/>
        </w:r>
        <w:r w:rsidR="00CE58C3" w:rsidRPr="007E04EB">
          <w:rPr>
            <w:noProof/>
            <w:webHidden/>
            <w:highlight w:val="yellow"/>
          </w:rPr>
          <w:fldChar w:fldCharType="begin"/>
        </w:r>
        <w:r w:rsidR="00CE58C3" w:rsidRPr="007E04EB">
          <w:rPr>
            <w:noProof/>
            <w:webHidden/>
            <w:highlight w:val="yellow"/>
          </w:rPr>
          <w:instrText xml:space="preserve"> PAGEREF _Toc194696992 \h </w:instrText>
        </w:r>
        <w:r w:rsidR="00CE58C3" w:rsidRPr="007E04EB">
          <w:rPr>
            <w:noProof/>
            <w:webHidden/>
            <w:highlight w:val="yellow"/>
          </w:rPr>
        </w:r>
        <w:r w:rsidR="00CE58C3" w:rsidRPr="007E04EB">
          <w:rPr>
            <w:noProof/>
            <w:webHidden/>
            <w:highlight w:val="yellow"/>
          </w:rPr>
          <w:fldChar w:fldCharType="separate"/>
        </w:r>
        <w:r w:rsidR="00841296" w:rsidRPr="007E04EB">
          <w:rPr>
            <w:noProof/>
            <w:webHidden/>
            <w:highlight w:val="yellow"/>
          </w:rPr>
          <w:t>2</w:t>
        </w:r>
        <w:r w:rsidR="00CE58C3" w:rsidRPr="007E04EB">
          <w:rPr>
            <w:noProof/>
            <w:webHidden/>
            <w:highlight w:val="yellow"/>
          </w:rPr>
          <w:fldChar w:fldCharType="end"/>
        </w:r>
      </w:hyperlink>
    </w:p>
    <w:p w:rsidR="00CE58C3" w:rsidRPr="007E04EB" w:rsidRDefault="0006630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highlight w:val="yellow"/>
          <w:lang w:eastAsia="ru-RU"/>
        </w:rPr>
      </w:pPr>
      <w:hyperlink w:anchor="_Toc194696993" w:history="1">
        <w:r w:rsidR="00CE58C3" w:rsidRPr="007E04EB">
          <w:rPr>
            <w:rStyle w:val="af7"/>
            <w:noProof/>
            <w:highlight w:val="yellow"/>
          </w:rPr>
          <w:t>2 Выполнение работ по ПМ.11</w:t>
        </w:r>
        <w:r w:rsidR="00CE58C3" w:rsidRPr="007E04EB">
          <w:rPr>
            <w:noProof/>
            <w:webHidden/>
            <w:highlight w:val="yellow"/>
          </w:rPr>
          <w:tab/>
        </w:r>
        <w:r w:rsidR="00CE58C3" w:rsidRPr="007E04EB">
          <w:rPr>
            <w:noProof/>
            <w:webHidden/>
            <w:highlight w:val="yellow"/>
          </w:rPr>
          <w:fldChar w:fldCharType="begin"/>
        </w:r>
        <w:r w:rsidR="00CE58C3" w:rsidRPr="007E04EB">
          <w:rPr>
            <w:noProof/>
            <w:webHidden/>
            <w:highlight w:val="yellow"/>
          </w:rPr>
          <w:instrText xml:space="preserve"> PAGEREF _Toc194696993 \h </w:instrText>
        </w:r>
        <w:r w:rsidR="00CE58C3" w:rsidRPr="007E04EB">
          <w:rPr>
            <w:noProof/>
            <w:webHidden/>
            <w:highlight w:val="yellow"/>
          </w:rPr>
        </w:r>
        <w:r w:rsidR="00CE58C3" w:rsidRPr="007E04EB">
          <w:rPr>
            <w:noProof/>
            <w:webHidden/>
            <w:highlight w:val="yellow"/>
          </w:rPr>
          <w:fldChar w:fldCharType="separate"/>
        </w:r>
        <w:r w:rsidR="00841296" w:rsidRPr="007E04EB">
          <w:rPr>
            <w:noProof/>
            <w:webHidden/>
            <w:highlight w:val="yellow"/>
          </w:rPr>
          <w:t>2</w:t>
        </w:r>
        <w:r w:rsidR="00CE58C3" w:rsidRPr="007E04EB">
          <w:rPr>
            <w:noProof/>
            <w:webHidden/>
            <w:highlight w:val="yellow"/>
          </w:rPr>
          <w:fldChar w:fldCharType="end"/>
        </w:r>
      </w:hyperlink>
    </w:p>
    <w:p w:rsidR="00CE58C3" w:rsidRPr="007E04EB" w:rsidRDefault="00066306">
      <w:pPr>
        <w:pStyle w:val="23"/>
        <w:rPr>
          <w:rFonts w:asciiTheme="minorHAnsi" w:eastAsiaTheme="minorEastAsia" w:hAnsiTheme="minorHAnsi"/>
          <w:noProof/>
          <w:sz w:val="24"/>
          <w:szCs w:val="24"/>
          <w:highlight w:val="yellow"/>
          <w:lang w:eastAsia="ru-RU"/>
        </w:rPr>
      </w:pPr>
      <w:hyperlink w:anchor="_Toc194696994" w:history="1">
        <w:r w:rsidR="00CE58C3" w:rsidRPr="007E04EB">
          <w:rPr>
            <w:rStyle w:val="af7"/>
            <w:noProof/>
            <w:highlight w:val="yellow"/>
          </w:rPr>
          <w:t>2.1 Проектирование базы данных</w:t>
        </w:r>
        <w:r w:rsidR="00CE58C3" w:rsidRPr="007E04EB">
          <w:rPr>
            <w:noProof/>
            <w:webHidden/>
            <w:highlight w:val="yellow"/>
          </w:rPr>
          <w:tab/>
        </w:r>
        <w:r w:rsidR="00CE58C3" w:rsidRPr="007E04EB">
          <w:rPr>
            <w:noProof/>
            <w:webHidden/>
            <w:highlight w:val="yellow"/>
          </w:rPr>
          <w:fldChar w:fldCharType="begin"/>
        </w:r>
        <w:r w:rsidR="00CE58C3" w:rsidRPr="007E04EB">
          <w:rPr>
            <w:noProof/>
            <w:webHidden/>
            <w:highlight w:val="yellow"/>
          </w:rPr>
          <w:instrText xml:space="preserve"> PAGEREF _Toc194696994 \h </w:instrText>
        </w:r>
        <w:r w:rsidR="00CE58C3" w:rsidRPr="007E04EB">
          <w:rPr>
            <w:noProof/>
            <w:webHidden/>
            <w:highlight w:val="yellow"/>
          </w:rPr>
        </w:r>
        <w:r w:rsidR="00CE58C3" w:rsidRPr="007E04EB">
          <w:rPr>
            <w:noProof/>
            <w:webHidden/>
            <w:highlight w:val="yellow"/>
          </w:rPr>
          <w:fldChar w:fldCharType="separate"/>
        </w:r>
        <w:r w:rsidR="00841296" w:rsidRPr="007E04EB">
          <w:rPr>
            <w:noProof/>
            <w:webHidden/>
            <w:highlight w:val="yellow"/>
          </w:rPr>
          <w:t>2</w:t>
        </w:r>
        <w:r w:rsidR="00CE58C3" w:rsidRPr="007E04EB">
          <w:rPr>
            <w:noProof/>
            <w:webHidden/>
            <w:highlight w:val="yellow"/>
          </w:rPr>
          <w:fldChar w:fldCharType="end"/>
        </w:r>
      </w:hyperlink>
    </w:p>
    <w:p w:rsidR="00CE58C3" w:rsidRPr="007E04EB" w:rsidRDefault="00066306">
      <w:pPr>
        <w:pStyle w:val="23"/>
        <w:rPr>
          <w:rFonts w:asciiTheme="minorHAnsi" w:eastAsiaTheme="minorEastAsia" w:hAnsiTheme="minorHAnsi"/>
          <w:noProof/>
          <w:sz w:val="24"/>
          <w:szCs w:val="24"/>
          <w:highlight w:val="yellow"/>
          <w:lang w:eastAsia="ru-RU"/>
        </w:rPr>
      </w:pPr>
      <w:hyperlink w:anchor="_Toc194696995" w:history="1">
        <w:r w:rsidR="00CE58C3" w:rsidRPr="007E04EB">
          <w:rPr>
            <w:rStyle w:val="af7"/>
            <w:noProof/>
            <w:highlight w:val="yellow"/>
          </w:rPr>
          <w:t>2.2 Разработка базы данных и объектов базы данных</w:t>
        </w:r>
        <w:r w:rsidR="00CE58C3" w:rsidRPr="007E04EB">
          <w:rPr>
            <w:noProof/>
            <w:webHidden/>
            <w:highlight w:val="yellow"/>
          </w:rPr>
          <w:tab/>
        </w:r>
        <w:r w:rsidR="00CE58C3" w:rsidRPr="007E04EB">
          <w:rPr>
            <w:noProof/>
            <w:webHidden/>
            <w:highlight w:val="yellow"/>
          </w:rPr>
          <w:fldChar w:fldCharType="begin"/>
        </w:r>
        <w:r w:rsidR="00CE58C3" w:rsidRPr="007E04EB">
          <w:rPr>
            <w:noProof/>
            <w:webHidden/>
            <w:highlight w:val="yellow"/>
          </w:rPr>
          <w:instrText xml:space="preserve"> PAGEREF _Toc194696995 \h </w:instrText>
        </w:r>
        <w:r w:rsidR="00CE58C3" w:rsidRPr="007E04EB">
          <w:rPr>
            <w:noProof/>
            <w:webHidden/>
            <w:highlight w:val="yellow"/>
          </w:rPr>
        </w:r>
        <w:r w:rsidR="00CE58C3" w:rsidRPr="007E04EB">
          <w:rPr>
            <w:noProof/>
            <w:webHidden/>
            <w:highlight w:val="yellow"/>
          </w:rPr>
          <w:fldChar w:fldCharType="separate"/>
        </w:r>
        <w:r w:rsidR="00841296" w:rsidRPr="007E04EB">
          <w:rPr>
            <w:noProof/>
            <w:webHidden/>
            <w:highlight w:val="yellow"/>
          </w:rPr>
          <w:t>2</w:t>
        </w:r>
        <w:r w:rsidR="00CE58C3" w:rsidRPr="007E04EB">
          <w:rPr>
            <w:noProof/>
            <w:webHidden/>
            <w:highlight w:val="yellow"/>
          </w:rPr>
          <w:fldChar w:fldCharType="end"/>
        </w:r>
      </w:hyperlink>
    </w:p>
    <w:p w:rsidR="00CE58C3" w:rsidRPr="007E04EB" w:rsidRDefault="00066306">
      <w:pPr>
        <w:pStyle w:val="23"/>
        <w:rPr>
          <w:rFonts w:asciiTheme="minorHAnsi" w:eastAsiaTheme="minorEastAsia" w:hAnsiTheme="minorHAnsi"/>
          <w:noProof/>
          <w:sz w:val="24"/>
          <w:szCs w:val="24"/>
          <w:highlight w:val="yellow"/>
          <w:lang w:eastAsia="ru-RU"/>
        </w:rPr>
      </w:pPr>
      <w:hyperlink w:anchor="_Toc194696996" w:history="1">
        <w:r w:rsidR="00CE58C3" w:rsidRPr="007E04EB">
          <w:rPr>
            <w:rStyle w:val="af7"/>
            <w:noProof/>
            <w:highlight w:val="yellow"/>
          </w:rPr>
          <w:t>2.3 Администрирование и защита базы данных</w:t>
        </w:r>
        <w:r w:rsidR="00CE58C3" w:rsidRPr="007E04EB">
          <w:rPr>
            <w:noProof/>
            <w:webHidden/>
            <w:highlight w:val="yellow"/>
          </w:rPr>
          <w:tab/>
        </w:r>
        <w:r w:rsidR="00CE58C3" w:rsidRPr="007E04EB">
          <w:rPr>
            <w:noProof/>
            <w:webHidden/>
            <w:highlight w:val="yellow"/>
          </w:rPr>
          <w:fldChar w:fldCharType="begin"/>
        </w:r>
        <w:r w:rsidR="00CE58C3" w:rsidRPr="007E04EB">
          <w:rPr>
            <w:noProof/>
            <w:webHidden/>
            <w:highlight w:val="yellow"/>
          </w:rPr>
          <w:instrText xml:space="preserve"> PAGEREF _Toc194696996 \h </w:instrText>
        </w:r>
        <w:r w:rsidR="00CE58C3" w:rsidRPr="007E04EB">
          <w:rPr>
            <w:noProof/>
            <w:webHidden/>
            <w:highlight w:val="yellow"/>
          </w:rPr>
        </w:r>
        <w:r w:rsidR="00CE58C3" w:rsidRPr="007E04EB">
          <w:rPr>
            <w:noProof/>
            <w:webHidden/>
            <w:highlight w:val="yellow"/>
          </w:rPr>
          <w:fldChar w:fldCharType="separate"/>
        </w:r>
        <w:r w:rsidR="00841296" w:rsidRPr="007E04EB">
          <w:rPr>
            <w:noProof/>
            <w:webHidden/>
            <w:highlight w:val="yellow"/>
          </w:rPr>
          <w:t>2</w:t>
        </w:r>
        <w:r w:rsidR="00CE58C3" w:rsidRPr="007E04EB">
          <w:rPr>
            <w:noProof/>
            <w:webHidden/>
            <w:highlight w:val="yellow"/>
          </w:rPr>
          <w:fldChar w:fldCharType="end"/>
        </w:r>
      </w:hyperlink>
    </w:p>
    <w:p w:rsidR="00CE58C3" w:rsidRPr="007E04EB" w:rsidRDefault="0006630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highlight w:val="yellow"/>
          <w:lang w:eastAsia="ru-RU"/>
        </w:rPr>
      </w:pPr>
      <w:hyperlink w:anchor="_Toc194696997" w:history="1">
        <w:r w:rsidR="00CE58C3" w:rsidRPr="007E04EB">
          <w:rPr>
            <w:rStyle w:val="af7"/>
            <w:noProof/>
            <w:highlight w:val="yellow"/>
          </w:rPr>
          <w:t>3 Выполнение работ по ПМ.01</w:t>
        </w:r>
        <w:r w:rsidR="00CE58C3" w:rsidRPr="007E04EB">
          <w:rPr>
            <w:noProof/>
            <w:webHidden/>
            <w:highlight w:val="yellow"/>
          </w:rPr>
          <w:tab/>
        </w:r>
        <w:r w:rsidR="00CE58C3" w:rsidRPr="007E04EB">
          <w:rPr>
            <w:noProof/>
            <w:webHidden/>
            <w:highlight w:val="yellow"/>
          </w:rPr>
          <w:fldChar w:fldCharType="begin"/>
        </w:r>
        <w:r w:rsidR="00CE58C3" w:rsidRPr="007E04EB">
          <w:rPr>
            <w:noProof/>
            <w:webHidden/>
            <w:highlight w:val="yellow"/>
          </w:rPr>
          <w:instrText xml:space="preserve"> PAGEREF _Toc194696997 \h </w:instrText>
        </w:r>
        <w:r w:rsidR="00CE58C3" w:rsidRPr="007E04EB">
          <w:rPr>
            <w:noProof/>
            <w:webHidden/>
            <w:highlight w:val="yellow"/>
          </w:rPr>
        </w:r>
        <w:r w:rsidR="00CE58C3" w:rsidRPr="007E04EB">
          <w:rPr>
            <w:noProof/>
            <w:webHidden/>
            <w:highlight w:val="yellow"/>
          </w:rPr>
          <w:fldChar w:fldCharType="separate"/>
        </w:r>
        <w:r w:rsidR="00841296" w:rsidRPr="007E04EB">
          <w:rPr>
            <w:noProof/>
            <w:webHidden/>
            <w:highlight w:val="yellow"/>
          </w:rPr>
          <w:t>2</w:t>
        </w:r>
        <w:r w:rsidR="00CE58C3" w:rsidRPr="007E04EB">
          <w:rPr>
            <w:noProof/>
            <w:webHidden/>
            <w:highlight w:val="yellow"/>
          </w:rPr>
          <w:fldChar w:fldCharType="end"/>
        </w:r>
      </w:hyperlink>
    </w:p>
    <w:p w:rsidR="00CE58C3" w:rsidRPr="007E04EB" w:rsidRDefault="00066306">
      <w:pPr>
        <w:pStyle w:val="23"/>
        <w:rPr>
          <w:rFonts w:asciiTheme="minorHAnsi" w:eastAsiaTheme="minorEastAsia" w:hAnsiTheme="minorHAnsi"/>
          <w:noProof/>
          <w:sz w:val="24"/>
          <w:szCs w:val="24"/>
          <w:highlight w:val="yellow"/>
          <w:lang w:eastAsia="ru-RU"/>
        </w:rPr>
      </w:pPr>
      <w:hyperlink w:anchor="_Toc194696998" w:history="1">
        <w:r w:rsidR="00CE58C3" w:rsidRPr="007E04EB">
          <w:rPr>
            <w:rStyle w:val="af7"/>
            <w:noProof/>
            <w:highlight w:val="yellow"/>
          </w:rPr>
          <w:t>3.1 Проектирование программного обеспечения</w:t>
        </w:r>
        <w:r w:rsidR="00CE58C3" w:rsidRPr="007E04EB">
          <w:rPr>
            <w:noProof/>
            <w:webHidden/>
            <w:highlight w:val="yellow"/>
          </w:rPr>
          <w:tab/>
        </w:r>
        <w:r w:rsidR="00CE58C3" w:rsidRPr="007E04EB">
          <w:rPr>
            <w:noProof/>
            <w:webHidden/>
            <w:highlight w:val="yellow"/>
          </w:rPr>
          <w:fldChar w:fldCharType="begin"/>
        </w:r>
        <w:r w:rsidR="00CE58C3" w:rsidRPr="007E04EB">
          <w:rPr>
            <w:noProof/>
            <w:webHidden/>
            <w:highlight w:val="yellow"/>
          </w:rPr>
          <w:instrText xml:space="preserve"> PAGEREF _Toc194696998 \h </w:instrText>
        </w:r>
        <w:r w:rsidR="00CE58C3" w:rsidRPr="007E04EB">
          <w:rPr>
            <w:noProof/>
            <w:webHidden/>
            <w:highlight w:val="yellow"/>
          </w:rPr>
        </w:r>
        <w:r w:rsidR="00CE58C3" w:rsidRPr="007E04EB">
          <w:rPr>
            <w:noProof/>
            <w:webHidden/>
            <w:highlight w:val="yellow"/>
          </w:rPr>
          <w:fldChar w:fldCharType="separate"/>
        </w:r>
        <w:r w:rsidR="00841296" w:rsidRPr="007E04EB">
          <w:rPr>
            <w:noProof/>
            <w:webHidden/>
            <w:highlight w:val="yellow"/>
          </w:rPr>
          <w:t>2</w:t>
        </w:r>
        <w:r w:rsidR="00CE58C3" w:rsidRPr="007E04EB">
          <w:rPr>
            <w:noProof/>
            <w:webHidden/>
            <w:highlight w:val="yellow"/>
          </w:rPr>
          <w:fldChar w:fldCharType="end"/>
        </w:r>
      </w:hyperlink>
    </w:p>
    <w:p w:rsidR="00CE58C3" w:rsidRPr="007E04EB" w:rsidRDefault="00066306">
      <w:pPr>
        <w:pStyle w:val="23"/>
        <w:rPr>
          <w:rFonts w:asciiTheme="minorHAnsi" w:eastAsiaTheme="minorEastAsia" w:hAnsiTheme="minorHAnsi"/>
          <w:noProof/>
          <w:sz w:val="24"/>
          <w:szCs w:val="24"/>
          <w:highlight w:val="yellow"/>
          <w:lang w:eastAsia="ru-RU"/>
        </w:rPr>
      </w:pPr>
      <w:hyperlink w:anchor="_Toc194696999" w:history="1">
        <w:r w:rsidR="00CE58C3" w:rsidRPr="007E04EB">
          <w:rPr>
            <w:rStyle w:val="af7"/>
            <w:noProof/>
            <w:highlight w:val="yellow"/>
          </w:rPr>
          <w:t>3.2 Разработка программных модулей</w:t>
        </w:r>
        <w:r w:rsidR="00CE58C3" w:rsidRPr="007E04EB">
          <w:rPr>
            <w:noProof/>
            <w:webHidden/>
            <w:highlight w:val="yellow"/>
          </w:rPr>
          <w:tab/>
        </w:r>
        <w:r w:rsidR="00CE58C3" w:rsidRPr="007E04EB">
          <w:rPr>
            <w:noProof/>
            <w:webHidden/>
            <w:highlight w:val="yellow"/>
          </w:rPr>
          <w:fldChar w:fldCharType="begin"/>
        </w:r>
        <w:r w:rsidR="00CE58C3" w:rsidRPr="007E04EB">
          <w:rPr>
            <w:noProof/>
            <w:webHidden/>
            <w:highlight w:val="yellow"/>
          </w:rPr>
          <w:instrText xml:space="preserve"> PAGEREF _Toc194696999 \h </w:instrText>
        </w:r>
        <w:r w:rsidR="00CE58C3" w:rsidRPr="007E04EB">
          <w:rPr>
            <w:noProof/>
            <w:webHidden/>
            <w:highlight w:val="yellow"/>
          </w:rPr>
        </w:r>
        <w:r w:rsidR="00CE58C3" w:rsidRPr="007E04EB">
          <w:rPr>
            <w:noProof/>
            <w:webHidden/>
            <w:highlight w:val="yellow"/>
          </w:rPr>
          <w:fldChar w:fldCharType="separate"/>
        </w:r>
        <w:r w:rsidR="00841296" w:rsidRPr="007E04EB">
          <w:rPr>
            <w:noProof/>
            <w:webHidden/>
            <w:highlight w:val="yellow"/>
          </w:rPr>
          <w:t>2</w:t>
        </w:r>
        <w:r w:rsidR="00CE58C3" w:rsidRPr="007E04EB">
          <w:rPr>
            <w:noProof/>
            <w:webHidden/>
            <w:highlight w:val="yellow"/>
          </w:rPr>
          <w:fldChar w:fldCharType="end"/>
        </w:r>
      </w:hyperlink>
    </w:p>
    <w:p w:rsidR="00CE58C3" w:rsidRPr="007E04EB" w:rsidRDefault="00066306">
      <w:pPr>
        <w:pStyle w:val="23"/>
        <w:rPr>
          <w:rFonts w:asciiTheme="minorHAnsi" w:eastAsiaTheme="minorEastAsia" w:hAnsiTheme="minorHAnsi"/>
          <w:noProof/>
          <w:sz w:val="24"/>
          <w:szCs w:val="24"/>
          <w:highlight w:val="yellow"/>
          <w:lang w:eastAsia="ru-RU"/>
        </w:rPr>
      </w:pPr>
      <w:hyperlink w:anchor="_Toc194697000" w:history="1">
        <w:r w:rsidR="00CE58C3" w:rsidRPr="007E04EB">
          <w:rPr>
            <w:rStyle w:val="af7"/>
            <w:noProof/>
            <w:highlight w:val="yellow"/>
          </w:rPr>
          <w:t>3.3 Разработка мобильного приложения</w:t>
        </w:r>
        <w:r w:rsidR="00CE58C3" w:rsidRPr="007E04EB">
          <w:rPr>
            <w:noProof/>
            <w:webHidden/>
            <w:highlight w:val="yellow"/>
          </w:rPr>
          <w:tab/>
        </w:r>
        <w:r w:rsidR="00CE58C3" w:rsidRPr="007E04EB">
          <w:rPr>
            <w:noProof/>
            <w:webHidden/>
            <w:highlight w:val="yellow"/>
          </w:rPr>
          <w:fldChar w:fldCharType="begin"/>
        </w:r>
        <w:r w:rsidR="00CE58C3" w:rsidRPr="007E04EB">
          <w:rPr>
            <w:noProof/>
            <w:webHidden/>
            <w:highlight w:val="yellow"/>
          </w:rPr>
          <w:instrText xml:space="preserve"> PAGEREF _Toc194697000 \h </w:instrText>
        </w:r>
        <w:r w:rsidR="00CE58C3" w:rsidRPr="007E04EB">
          <w:rPr>
            <w:noProof/>
            <w:webHidden/>
            <w:highlight w:val="yellow"/>
          </w:rPr>
        </w:r>
        <w:r w:rsidR="00CE58C3" w:rsidRPr="007E04EB">
          <w:rPr>
            <w:noProof/>
            <w:webHidden/>
            <w:highlight w:val="yellow"/>
          </w:rPr>
          <w:fldChar w:fldCharType="separate"/>
        </w:r>
        <w:r w:rsidR="00841296" w:rsidRPr="007E04EB">
          <w:rPr>
            <w:noProof/>
            <w:webHidden/>
            <w:highlight w:val="yellow"/>
          </w:rPr>
          <w:t>2</w:t>
        </w:r>
        <w:r w:rsidR="00CE58C3" w:rsidRPr="007E04EB">
          <w:rPr>
            <w:noProof/>
            <w:webHidden/>
            <w:highlight w:val="yellow"/>
          </w:rPr>
          <w:fldChar w:fldCharType="end"/>
        </w:r>
      </w:hyperlink>
    </w:p>
    <w:p w:rsidR="00CE58C3" w:rsidRPr="007E04EB" w:rsidRDefault="00066306">
      <w:pPr>
        <w:pStyle w:val="23"/>
        <w:rPr>
          <w:rFonts w:asciiTheme="minorHAnsi" w:eastAsiaTheme="minorEastAsia" w:hAnsiTheme="minorHAnsi"/>
          <w:noProof/>
          <w:sz w:val="24"/>
          <w:szCs w:val="24"/>
          <w:highlight w:val="yellow"/>
          <w:lang w:eastAsia="ru-RU"/>
        </w:rPr>
      </w:pPr>
      <w:hyperlink w:anchor="_Toc194697001" w:history="1">
        <w:r w:rsidR="00CE58C3" w:rsidRPr="007E04EB">
          <w:rPr>
            <w:rStyle w:val="af7"/>
            <w:noProof/>
            <w:highlight w:val="yellow"/>
          </w:rPr>
          <w:t>3.4 Отладка и тестирование программных модулей</w:t>
        </w:r>
        <w:r w:rsidR="00CE58C3" w:rsidRPr="007E04EB">
          <w:rPr>
            <w:noProof/>
            <w:webHidden/>
            <w:highlight w:val="yellow"/>
          </w:rPr>
          <w:tab/>
        </w:r>
        <w:r w:rsidR="00CE58C3" w:rsidRPr="007E04EB">
          <w:rPr>
            <w:noProof/>
            <w:webHidden/>
            <w:highlight w:val="yellow"/>
          </w:rPr>
          <w:fldChar w:fldCharType="begin"/>
        </w:r>
        <w:r w:rsidR="00CE58C3" w:rsidRPr="007E04EB">
          <w:rPr>
            <w:noProof/>
            <w:webHidden/>
            <w:highlight w:val="yellow"/>
          </w:rPr>
          <w:instrText xml:space="preserve"> PAGEREF _Toc194697001 \h </w:instrText>
        </w:r>
        <w:r w:rsidR="00CE58C3" w:rsidRPr="007E04EB">
          <w:rPr>
            <w:noProof/>
            <w:webHidden/>
            <w:highlight w:val="yellow"/>
          </w:rPr>
        </w:r>
        <w:r w:rsidR="00CE58C3" w:rsidRPr="007E04EB">
          <w:rPr>
            <w:noProof/>
            <w:webHidden/>
            <w:highlight w:val="yellow"/>
          </w:rPr>
          <w:fldChar w:fldCharType="separate"/>
        </w:r>
        <w:r w:rsidR="00841296" w:rsidRPr="007E04EB">
          <w:rPr>
            <w:noProof/>
            <w:webHidden/>
            <w:highlight w:val="yellow"/>
          </w:rPr>
          <w:t>2</w:t>
        </w:r>
        <w:r w:rsidR="00CE58C3" w:rsidRPr="007E04EB">
          <w:rPr>
            <w:noProof/>
            <w:webHidden/>
            <w:highlight w:val="yellow"/>
          </w:rPr>
          <w:fldChar w:fldCharType="end"/>
        </w:r>
      </w:hyperlink>
    </w:p>
    <w:p w:rsidR="00CE58C3" w:rsidRPr="007E04EB" w:rsidRDefault="00066306">
      <w:pPr>
        <w:pStyle w:val="23"/>
        <w:rPr>
          <w:rFonts w:asciiTheme="minorHAnsi" w:eastAsiaTheme="minorEastAsia" w:hAnsiTheme="minorHAnsi"/>
          <w:noProof/>
          <w:sz w:val="24"/>
          <w:szCs w:val="24"/>
          <w:highlight w:val="yellow"/>
          <w:lang w:eastAsia="ru-RU"/>
        </w:rPr>
      </w:pPr>
      <w:hyperlink w:anchor="_Toc194697002" w:history="1">
        <w:r w:rsidR="00CE58C3" w:rsidRPr="007E04EB">
          <w:rPr>
            <w:rStyle w:val="af7"/>
            <w:noProof/>
            <w:highlight w:val="yellow"/>
          </w:rPr>
          <w:t>3.5 Оптимизация и рефакторинг программного кода</w:t>
        </w:r>
        <w:r w:rsidR="00CE58C3" w:rsidRPr="007E04EB">
          <w:rPr>
            <w:noProof/>
            <w:webHidden/>
            <w:highlight w:val="yellow"/>
          </w:rPr>
          <w:tab/>
        </w:r>
        <w:r w:rsidR="00CE58C3" w:rsidRPr="007E04EB">
          <w:rPr>
            <w:noProof/>
            <w:webHidden/>
            <w:highlight w:val="yellow"/>
          </w:rPr>
          <w:fldChar w:fldCharType="begin"/>
        </w:r>
        <w:r w:rsidR="00CE58C3" w:rsidRPr="007E04EB">
          <w:rPr>
            <w:noProof/>
            <w:webHidden/>
            <w:highlight w:val="yellow"/>
          </w:rPr>
          <w:instrText xml:space="preserve"> PAGEREF _Toc194697002 \h </w:instrText>
        </w:r>
        <w:r w:rsidR="00CE58C3" w:rsidRPr="007E04EB">
          <w:rPr>
            <w:noProof/>
            <w:webHidden/>
            <w:highlight w:val="yellow"/>
          </w:rPr>
        </w:r>
        <w:r w:rsidR="00CE58C3" w:rsidRPr="007E04EB">
          <w:rPr>
            <w:noProof/>
            <w:webHidden/>
            <w:highlight w:val="yellow"/>
          </w:rPr>
          <w:fldChar w:fldCharType="separate"/>
        </w:r>
        <w:r w:rsidR="00841296" w:rsidRPr="007E04EB">
          <w:rPr>
            <w:noProof/>
            <w:webHidden/>
            <w:highlight w:val="yellow"/>
          </w:rPr>
          <w:t>2</w:t>
        </w:r>
        <w:r w:rsidR="00CE58C3" w:rsidRPr="007E04EB">
          <w:rPr>
            <w:noProof/>
            <w:webHidden/>
            <w:highlight w:val="yellow"/>
          </w:rPr>
          <w:fldChar w:fldCharType="end"/>
        </w:r>
      </w:hyperlink>
    </w:p>
    <w:p w:rsidR="00CE58C3" w:rsidRPr="007E04EB" w:rsidRDefault="0006630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highlight w:val="yellow"/>
          <w:lang w:eastAsia="ru-RU"/>
        </w:rPr>
      </w:pPr>
      <w:hyperlink w:anchor="_Toc194697003" w:history="1">
        <w:r w:rsidR="00CE58C3" w:rsidRPr="007E04EB">
          <w:rPr>
            <w:rStyle w:val="af7"/>
            <w:noProof/>
            <w:highlight w:val="yellow"/>
          </w:rPr>
          <w:t>Заключение</w:t>
        </w:r>
        <w:r w:rsidR="00CE58C3" w:rsidRPr="007E04EB">
          <w:rPr>
            <w:noProof/>
            <w:webHidden/>
            <w:highlight w:val="yellow"/>
          </w:rPr>
          <w:tab/>
        </w:r>
        <w:r w:rsidR="00CE58C3" w:rsidRPr="007E04EB">
          <w:rPr>
            <w:noProof/>
            <w:webHidden/>
            <w:highlight w:val="yellow"/>
          </w:rPr>
          <w:fldChar w:fldCharType="begin"/>
        </w:r>
        <w:r w:rsidR="00CE58C3" w:rsidRPr="007E04EB">
          <w:rPr>
            <w:noProof/>
            <w:webHidden/>
            <w:highlight w:val="yellow"/>
          </w:rPr>
          <w:instrText xml:space="preserve"> PAGEREF _Toc194697003 \h </w:instrText>
        </w:r>
        <w:r w:rsidR="00CE58C3" w:rsidRPr="007E04EB">
          <w:rPr>
            <w:noProof/>
            <w:webHidden/>
            <w:highlight w:val="yellow"/>
          </w:rPr>
        </w:r>
        <w:r w:rsidR="00CE58C3" w:rsidRPr="007E04EB">
          <w:rPr>
            <w:noProof/>
            <w:webHidden/>
            <w:highlight w:val="yellow"/>
          </w:rPr>
          <w:fldChar w:fldCharType="separate"/>
        </w:r>
        <w:r w:rsidR="00841296" w:rsidRPr="007E04EB">
          <w:rPr>
            <w:noProof/>
            <w:webHidden/>
            <w:highlight w:val="yellow"/>
          </w:rPr>
          <w:t>2</w:t>
        </w:r>
        <w:r w:rsidR="00CE58C3" w:rsidRPr="007E04EB">
          <w:rPr>
            <w:noProof/>
            <w:webHidden/>
            <w:highlight w:val="yellow"/>
          </w:rPr>
          <w:fldChar w:fldCharType="end"/>
        </w:r>
      </w:hyperlink>
    </w:p>
    <w:p w:rsidR="00CE58C3" w:rsidRPr="007E04EB" w:rsidRDefault="0006630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highlight w:val="yellow"/>
          <w:lang w:eastAsia="ru-RU"/>
        </w:rPr>
      </w:pPr>
      <w:hyperlink w:anchor="_Toc194697004" w:history="1">
        <w:r w:rsidR="00CE58C3" w:rsidRPr="007E04EB">
          <w:rPr>
            <w:rStyle w:val="af7"/>
            <w:noProof/>
            <w:highlight w:val="yellow"/>
          </w:rPr>
          <w:t>Список использованных источников</w:t>
        </w:r>
        <w:r w:rsidR="00CE58C3" w:rsidRPr="007E04EB">
          <w:rPr>
            <w:noProof/>
            <w:webHidden/>
            <w:highlight w:val="yellow"/>
          </w:rPr>
          <w:tab/>
        </w:r>
        <w:r w:rsidR="00CE58C3" w:rsidRPr="007E04EB">
          <w:rPr>
            <w:noProof/>
            <w:webHidden/>
            <w:highlight w:val="yellow"/>
          </w:rPr>
          <w:fldChar w:fldCharType="begin"/>
        </w:r>
        <w:r w:rsidR="00CE58C3" w:rsidRPr="007E04EB">
          <w:rPr>
            <w:noProof/>
            <w:webHidden/>
            <w:highlight w:val="yellow"/>
          </w:rPr>
          <w:instrText xml:space="preserve"> PAGEREF _Toc194697004 \h </w:instrText>
        </w:r>
        <w:r w:rsidR="00CE58C3" w:rsidRPr="007E04EB">
          <w:rPr>
            <w:noProof/>
            <w:webHidden/>
            <w:highlight w:val="yellow"/>
          </w:rPr>
        </w:r>
        <w:r w:rsidR="00CE58C3" w:rsidRPr="007E04EB">
          <w:rPr>
            <w:noProof/>
            <w:webHidden/>
            <w:highlight w:val="yellow"/>
          </w:rPr>
          <w:fldChar w:fldCharType="separate"/>
        </w:r>
        <w:r w:rsidR="00841296" w:rsidRPr="007E04EB">
          <w:rPr>
            <w:noProof/>
            <w:webHidden/>
            <w:highlight w:val="yellow"/>
          </w:rPr>
          <w:t>2</w:t>
        </w:r>
        <w:r w:rsidR="00CE58C3" w:rsidRPr="007E04EB">
          <w:rPr>
            <w:noProof/>
            <w:webHidden/>
            <w:highlight w:val="yellow"/>
          </w:rPr>
          <w:fldChar w:fldCharType="end"/>
        </w:r>
      </w:hyperlink>
    </w:p>
    <w:p w:rsidR="008532F7" w:rsidRPr="008532F7" w:rsidRDefault="00C02CA6" w:rsidP="008532F7">
      <w:r w:rsidRPr="007E04EB">
        <w:rPr>
          <w:highlight w:val="yellow"/>
        </w:rPr>
        <w:fldChar w:fldCharType="end"/>
      </w:r>
    </w:p>
    <w:p w:rsidR="00800364" w:rsidRPr="007E04EB" w:rsidRDefault="00800364" w:rsidP="00800364">
      <w:pPr>
        <w:pStyle w:val="a7"/>
        <w:rPr>
          <w:highlight w:val="yellow"/>
        </w:rPr>
      </w:pPr>
      <w:bookmarkStart w:id="0" w:name="_Toc194696990"/>
      <w:r w:rsidRPr="007E04EB">
        <w:rPr>
          <w:highlight w:val="yellow"/>
        </w:rPr>
        <w:lastRenderedPageBreak/>
        <w:t>Перечень сокращений и обозначений</w:t>
      </w:r>
      <w:bookmarkEnd w:id="0"/>
    </w:p>
    <w:p w:rsidR="006D0C39" w:rsidRPr="007E04EB" w:rsidRDefault="006D0C39" w:rsidP="006D0C39">
      <w:pPr>
        <w:pStyle w:val="a3"/>
        <w:rPr>
          <w:highlight w:val="yellow"/>
        </w:rPr>
      </w:pPr>
      <w:r w:rsidRPr="007E04EB">
        <w:rPr>
          <w:highlight w:val="yellow"/>
        </w:rPr>
        <w:t>В настоящем техническом отчете применяются следующие сокращения и обозначения:</w:t>
      </w:r>
    </w:p>
    <w:p w:rsidR="008532F7" w:rsidRPr="007E04EB" w:rsidRDefault="008532F7" w:rsidP="008532F7">
      <w:pPr>
        <w:pStyle w:val="a3"/>
        <w:rPr>
          <w:highlight w:val="yellow"/>
        </w:rPr>
      </w:pPr>
      <w:r w:rsidRPr="007E04EB">
        <w:rPr>
          <w:highlight w:val="yellow"/>
        </w:rPr>
        <w:t>ПК – персональный компьютер</w:t>
      </w:r>
    </w:p>
    <w:p w:rsidR="008532F7" w:rsidRPr="007E04EB" w:rsidRDefault="008532F7" w:rsidP="008532F7">
      <w:pPr>
        <w:pStyle w:val="a3"/>
        <w:rPr>
          <w:highlight w:val="yellow"/>
        </w:rPr>
      </w:pPr>
      <w:r w:rsidRPr="007E04EB">
        <w:rPr>
          <w:highlight w:val="yellow"/>
        </w:rPr>
        <w:t>ПО – программное обеспечение</w:t>
      </w:r>
    </w:p>
    <w:p w:rsidR="008532F7" w:rsidRPr="007E04EB" w:rsidRDefault="008532F7" w:rsidP="008532F7">
      <w:pPr>
        <w:pStyle w:val="a3"/>
        <w:rPr>
          <w:highlight w:val="yellow"/>
          <w:lang w:val="en-US"/>
        </w:rPr>
      </w:pPr>
      <w:r w:rsidRPr="007E04EB">
        <w:rPr>
          <w:highlight w:val="yellow"/>
          <w:lang w:val="en-US"/>
        </w:rPr>
        <w:t>…</w:t>
      </w:r>
    </w:p>
    <w:p w:rsidR="008532F7" w:rsidRPr="007E04EB" w:rsidRDefault="008532F7" w:rsidP="008532F7">
      <w:pPr>
        <w:pStyle w:val="a3"/>
        <w:rPr>
          <w:highlight w:val="yellow"/>
          <w:lang w:val="en-US"/>
        </w:rPr>
      </w:pPr>
    </w:p>
    <w:p w:rsidR="008532F7" w:rsidRPr="007E04EB" w:rsidRDefault="008532F7" w:rsidP="008532F7">
      <w:pPr>
        <w:pStyle w:val="a3"/>
        <w:rPr>
          <w:highlight w:val="yellow"/>
          <w:lang w:val="en-US"/>
        </w:rPr>
      </w:pPr>
      <w:r w:rsidRPr="007E04EB">
        <w:rPr>
          <w:highlight w:val="yellow"/>
          <w:lang w:val="en-US"/>
        </w:rPr>
        <w:t xml:space="preserve">UML – </w:t>
      </w:r>
      <w:r w:rsidRPr="007E04EB">
        <w:rPr>
          <w:highlight w:val="yellow"/>
        </w:rPr>
        <w:t>унифицированный</w:t>
      </w:r>
      <w:r w:rsidRPr="007E04EB">
        <w:rPr>
          <w:highlight w:val="yellow"/>
          <w:lang w:val="en-US"/>
        </w:rPr>
        <w:t xml:space="preserve"> </w:t>
      </w:r>
      <w:r w:rsidRPr="007E04EB">
        <w:rPr>
          <w:highlight w:val="yellow"/>
        </w:rPr>
        <w:t>язык</w:t>
      </w:r>
      <w:r w:rsidRPr="007E04EB">
        <w:rPr>
          <w:highlight w:val="yellow"/>
          <w:lang w:val="en-US"/>
        </w:rPr>
        <w:t xml:space="preserve"> </w:t>
      </w:r>
      <w:r w:rsidRPr="007E04EB">
        <w:rPr>
          <w:highlight w:val="yellow"/>
        </w:rPr>
        <w:t>моделирования</w:t>
      </w:r>
    </w:p>
    <w:p w:rsidR="006D0C39" w:rsidRPr="007E04EB" w:rsidRDefault="008532F7" w:rsidP="008532F7">
      <w:pPr>
        <w:pStyle w:val="a3"/>
        <w:rPr>
          <w:highlight w:val="yellow"/>
          <w:lang w:val="en-US"/>
        </w:rPr>
      </w:pPr>
      <w:r w:rsidRPr="007E04EB">
        <w:rPr>
          <w:highlight w:val="yellow"/>
          <w:lang w:val="en-US"/>
        </w:rPr>
        <w:t>WPF – Windows Presentation Foundation</w:t>
      </w:r>
    </w:p>
    <w:p w:rsidR="008532F7" w:rsidRDefault="008532F7" w:rsidP="008532F7">
      <w:pPr>
        <w:pStyle w:val="a3"/>
      </w:pPr>
      <w:r w:rsidRPr="007E04EB">
        <w:rPr>
          <w:highlight w:val="yellow"/>
        </w:rPr>
        <w:t>…</w:t>
      </w:r>
    </w:p>
    <w:p w:rsidR="00CB5F04" w:rsidRDefault="00CB5F04" w:rsidP="008532F7">
      <w:pPr>
        <w:pStyle w:val="a3"/>
      </w:pPr>
    </w:p>
    <w:p w:rsidR="00CB5F04" w:rsidRPr="008532F7" w:rsidRDefault="00CB5F04" w:rsidP="008532F7">
      <w:pPr>
        <w:pStyle w:val="a3"/>
      </w:pPr>
    </w:p>
    <w:p w:rsidR="00157D07" w:rsidRPr="007E04EB" w:rsidRDefault="008532F7" w:rsidP="008532F7">
      <w:pPr>
        <w:pStyle w:val="a7"/>
        <w:rPr>
          <w:highlight w:val="yellow"/>
        </w:rPr>
      </w:pPr>
      <w:bookmarkStart w:id="1" w:name="_Toc194696991"/>
      <w:r w:rsidRPr="007E04EB">
        <w:rPr>
          <w:highlight w:val="yellow"/>
        </w:rPr>
        <w:lastRenderedPageBreak/>
        <w:t>Введение</w:t>
      </w:r>
      <w:bookmarkEnd w:id="1"/>
    </w:p>
    <w:p w:rsidR="00135AB1" w:rsidRPr="007E04EB" w:rsidRDefault="00135AB1" w:rsidP="00135AB1">
      <w:pPr>
        <w:pStyle w:val="a3"/>
        <w:rPr>
          <w:highlight w:val="yellow"/>
        </w:rPr>
      </w:pPr>
      <w:r w:rsidRPr="007E04EB">
        <w:rPr>
          <w:highlight w:val="yellow"/>
        </w:rPr>
        <w:t>Краткое описание базы практики: что за предприятие и чем занимается</w:t>
      </w:r>
    </w:p>
    <w:p w:rsidR="00135AB1" w:rsidRPr="007E04EB" w:rsidRDefault="00135AB1" w:rsidP="00F31BF1">
      <w:pPr>
        <w:pStyle w:val="a3"/>
        <w:rPr>
          <w:highlight w:val="yellow"/>
        </w:rPr>
      </w:pPr>
      <w:r w:rsidRPr="007E04EB">
        <w:rPr>
          <w:highlight w:val="yellow"/>
        </w:rPr>
        <w:t>Цели производственной практики:</w:t>
      </w:r>
    </w:p>
    <w:p w:rsidR="00135AB1" w:rsidRPr="007E04EB" w:rsidRDefault="00135AB1" w:rsidP="006B2E38">
      <w:pPr>
        <w:pStyle w:val="a1"/>
        <w:rPr>
          <w:highlight w:val="yellow"/>
        </w:rPr>
      </w:pPr>
      <w:r w:rsidRPr="007E04EB">
        <w:rPr>
          <w:highlight w:val="yellow"/>
        </w:rPr>
        <w:t>получение практического опыта по выполнению работ по ПМ.</w:t>
      </w:r>
      <w:r w:rsidR="00E46B85" w:rsidRPr="007E04EB">
        <w:rPr>
          <w:highlight w:val="yellow"/>
        </w:rPr>
        <w:t>11</w:t>
      </w:r>
      <w:r w:rsidRPr="007E04EB">
        <w:rPr>
          <w:highlight w:val="yellow"/>
        </w:rPr>
        <w:t> «</w:t>
      </w:r>
      <w:r w:rsidR="000547B5" w:rsidRPr="007E04EB">
        <w:rPr>
          <w:highlight w:val="yellow"/>
        </w:rPr>
        <w:t>Название ПМ</w:t>
      </w:r>
      <w:r w:rsidRPr="007E04EB">
        <w:rPr>
          <w:highlight w:val="yellow"/>
        </w:rPr>
        <w:t>» и развитие общих и профессиональных компетенций,</w:t>
      </w:r>
    </w:p>
    <w:p w:rsidR="00135AB1" w:rsidRPr="007E04EB" w:rsidRDefault="00135AB1" w:rsidP="006B2E38">
      <w:pPr>
        <w:pStyle w:val="a1"/>
        <w:rPr>
          <w:highlight w:val="yellow"/>
        </w:rPr>
      </w:pPr>
      <w:r w:rsidRPr="007E04EB">
        <w:rPr>
          <w:highlight w:val="yellow"/>
        </w:rPr>
        <w:t>получение практического опыта по выполнению работ по ПМ.</w:t>
      </w:r>
      <w:r w:rsidR="00E46B85" w:rsidRPr="007E04EB">
        <w:rPr>
          <w:highlight w:val="yellow"/>
        </w:rPr>
        <w:t>01</w:t>
      </w:r>
      <w:r w:rsidRPr="007E04EB">
        <w:rPr>
          <w:highlight w:val="yellow"/>
        </w:rPr>
        <w:t> «</w:t>
      </w:r>
      <w:r w:rsidR="000547B5" w:rsidRPr="007E04EB">
        <w:rPr>
          <w:highlight w:val="yellow"/>
        </w:rPr>
        <w:t>Название ПМ</w:t>
      </w:r>
      <w:r w:rsidRPr="007E04EB">
        <w:rPr>
          <w:highlight w:val="yellow"/>
        </w:rPr>
        <w:t>» и развитие общих и профессиональных компетенций.</w:t>
      </w:r>
    </w:p>
    <w:p w:rsidR="000547B5" w:rsidRPr="007E04EB" w:rsidRDefault="000547B5" w:rsidP="000547B5">
      <w:pPr>
        <w:pStyle w:val="a1"/>
        <w:numPr>
          <w:ilvl w:val="0"/>
          <w:numId w:val="0"/>
        </w:numPr>
        <w:ind w:left="709"/>
        <w:rPr>
          <w:highlight w:val="yellow"/>
        </w:rPr>
      </w:pPr>
      <w:r w:rsidRPr="007E04EB">
        <w:rPr>
          <w:highlight w:val="yellow"/>
        </w:rPr>
        <w:t>Задачами производственной практики являются:</w:t>
      </w:r>
    </w:p>
    <w:p w:rsidR="00E86806" w:rsidRPr="007E04EB" w:rsidRDefault="00E86806" w:rsidP="00E86806">
      <w:pPr>
        <w:pStyle w:val="a1"/>
        <w:rPr>
          <w:highlight w:val="yellow"/>
        </w:rPr>
      </w:pPr>
      <w:r w:rsidRPr="007E04EB">
        <w:rPr>
          <w:highlight w:val="yellow"/>
        </w:rPr>
        <w:t>задачи в соответствии с аттестационным листом</w:t>
      </w:r>
    </w:p>
    <w:p w:rsidR="00E86806" w:rsidRPr="007E04EB" w:rsidRDefault="00E86806" w:rsidP="00E86806">
      <w:pPr>
        <w:pStyle w:val="a1"/>
        <w:rPr>
          <w:highlight w:val="yellow"/>
        </w:rPr>
      </w:pPr>
      <w:r w:rsidRPr="007E04EB">
        <w:rPr>
          <w:highlight w:val="yellow"/>
        </w:rPr>
        <w:t>задачи в соответствии с аттестационным листом</w:t>
      </w:r>
    </w:p>
    <w:p w:rsidR="00E86806" w:rsidRPr="007E04EB" w:rsidRDefault="00E86806" w:rsidP="00E86806">
      <w:pPr>
        <w:pStyle w:val="a3"/>
        <w:rPr>
          <w:highlight w:val="yellow"/>
        </w:rPr>
      </w:pPr>
      <w:r w:rsidRPr="007E04EB">
        <w:rPr>
          <w:highlight w:val="yellow"/>
        </w:rPr>
        <w:t xml:space="preserve">Описание рабочего места на практике, </w:t>
      </w:r>
      <w:r w:rsidR="00A15409" w:rsidRPr="007E04EB">
        <w:rPr>
          <w:highlight w:val="yellow"/>
        </w:rPr>
        <w:t>аппаратное</w:t>
      </w:r>
      <w:r w:rsidRPr="007E04EB">
        <w:rPr>
          <w:highlight w:val="yellow"/>
        </w:rPr>
        <w:t xml:space="preserve"> и программное обеспечение</w:t>
      </w:r>
    </w:p>
    <w:p w:rsidR="00390F2E" w:rsidRPr="00F31BF1" w:rsidRDefault="00390F2E" w:rsidP="00E86806">
      <w:pPr>
        <w:pStyle w:val="a3"/>
      </w:pPr>
      <w:r w:rsidRPr="007E04EB">
        <w:rPr>
          <w:highlight w:val="yellow"/>
        </w:rPr>
        <w:t>Объем введения 1,5 страницы</w:t>
      </w:r>
    </w:p>
    <w:p w:rsidR="00810637" w:rsidRDefault="007E04EB" w:rsidP="007B1296">
      <w:pPr>
        <w:pStyle w:val="1"/>
      </w:pPr>
      <w:r>
        <w:lastRenderedPageBreak/>
        <w:t>Сбор и анализ требований</w:t>
      </w:r>
      <w:r w:rsidR="00FC7CBF">
        <w:t xml:space="preserve"> (3-4стр)</w:t>
      </w:r>
    </w:p>
    <w:p w:rsidR="002456B2" w:rsidRDefault="00107718" w:rsidP="009C5D89">
      <w:pPr>
        <w:pStyle w:val="2"/>
      </w:pPr>
      <w:r>
        <w:t>Назначение и область применения</w:t>
      </w:r>
    </w:p>
    <w:p w:rsidR="00872D59" w:rsidRDefault="00872D59" w:rsidP="00872D59">
      <w:pPr>
        <w:pStyle w:val="a3"/>
      </w:pPr>
      <w:r>
        <w:t>Подсистема учета номерного фонда общежития разрабатывается для автоматизации процессов расселения студентов, ведения персональных данных и оперативного управления жилыми помещениями. Её внедрение направлено на замену бумажного документооборота цифровым решением, что снижает трудозатраты, исключает ошибки при заселении и обеспечива</w:t>
      </w:r>
      <w:r>
        <w:t>ет быстрый доступ к информации.</w:t>
      </w:r>
    </w:p>
    <w:p w:rsidR="00C32D82" w:rsidRPr="00872D59" w:rsidRDefault="00872D59" w:rsidP="00AF45FC">
      <w:pPr>
        <w:pStyle w:val="a3"/>
      </w:pPr>
      <w:r>
        <w:t>Система предназначена для использования в студенческих общежитиях учебных заведений, работающих в изолированной сети. Основными пользователями являются комендант общежития и ночные воспитатели.</w:t>
      </w:r>
    </w:p>
    <w:p w:rsidR="001D52D7" w:rsidRDefault="00107718" w:rsidP="001D52D7">
      <w:pPr>
        <w:pStyle w:val="2"/>
      </w:pPr>
      <w:r>
        <w:t>Постановка задачи</w:t>
      </w:r>
    </w:p>
    <w:p w:rsidR="00DA470E" w:rsidRDefault="00DA470E" w:rsidP="00DA470E">
      <w:pPr>
        <w:pStyle w:val="a3"/>
      </w:pPr>
      <w:r w:rsidRPr="003D03C5">
        <w:rPr>
          <w:b/>
        </w:rPr>
        <w:t>Цель:</w:t>
      </w:r>
      <w:r>
        <w:t xml:space="preserve"> сформулировать проб</w:t>
      </w:r>
      <w:r>
        <w:t xml:space="preserve">лему, которые должно решить ПО. </w:t>
      </w:r>
      <w:r>
        <w:t>Описать логику работы ПО, последовательность д</w:t>
      </w:r>
      <w:r>
        <w:t>ействий, исполь</w:t>
      </w:r>
      <w:r>
        <w:t>зуемые вх</w:t>
      </w:r>
      <w:r>
        <w:t xml:space="preserve">одные данные, выходные данные и </w:t>
      </w:r>
      <w:r>
        <w:t>отчеты.</w:t>
      </w:r>
    </w:p>
    <w:p w:rsidR="00DA470E" w:rsidRDefault="00DA470E" w:rsidP="00DA470E">
      <w:pPr>
        <w:pStyle w:val="a3"/>
      </w:pPr>
      <w:r>
        <w:t xml:space="preserve">Указать, что требуется разработать и ПО </w:t>
      </w:r>
      <w:r>
        <w:t xml:space="preserve">какого типа </w:t>
      </w:r>
      <w:r>
        <w:t xml:space="preserve">будет создано (веб, </w:t>
      </w:r>
      <w:r>
        <w:t>мобильное</w:t>
      </w:r>
      <w:r>
        <w:t xml:space="preserve">, оконное, </w:t>
      </w:r>
      <w:r w:rsidR="00316406">
        <w:t>комбинации разных</w:t>
      </w:r>
      <w:r>
        <w:t xml:space="preserve"> </w:t>
      </w:r>
      <w:r w:rsidR="00316406">
        <w:t xml:space="preserve">типов </w:t>
      </w:r>
      <w:r>
        <w:t>п т.д.).</w:t>
      </w:r>
    </w:p>
    <w:p w:rsidR="00DA470E" w:rsidRDefault="00DA470E" w:rsidP="00DA470E">
      <w:pPr>
        <w:pStyle w:val="a3"/>
      </w:pPr>
      <w:r>
        <w:t xml:space="preserve">Указать функциональные </w:t>
      </w:r>
      <w:r w:rsidR="00316406">
        <w:t>возможности</w:t>
      </w:r>
      <w:r>
        <w:t>: ПО (какие</w:t>
      </w:r>
      <w:r w:rsidR="00316406">
        <w:t xml:space="preserve"> действия </w:t>
      </w:r>
      <w:r>
        <w:t>возможны в системе).</w:t>
      </w:r>
    </w:p>
    <w:p w:rsidR="006C38D4" w:rsidRDefault="00DA470E" w:rsidP="006C38D4">
      <w:pPr>
        <w:pStyle w:val="a3"/>
      </w:pPr>
      <w:r>
        <w:t>Указать эксплуатационные тр</w:t>
      </w:r>
      <w:r w:rsidR="00316406">
        <w:t>ебования к ПО (удобству использования</w:t>
      </w:r>
      <w:r>
        <w:t>, безопасности, эффективности, надежности п т.д.).</w:t>
      </w:r>
    </w:p>
    <w:p w:rsidR="00DA470E" w:rsidRDefault="00DA470E" w:rsidP="003D03C5">
      <w:pPr>
        <w:pStyle w:val="a3"/>
      </w:pPr>
      <w:r>
        <w:t>Указать, какой категории пользователей (не менее трех) какая</w:t>
      </w:r>
      <w:r w:rsidR="006C38D4">
        <w:t xml:space="preserve"> </w:t>
      </w:r>
      <w:r w:rsidR="003D03C5">
        <w:t>функциональность</w:t>
      </w:r>
      <w:r>
        <w:t xml:space="preserve"> доступна, что может делать неавторизованный</w:t>
      </w:r>
      <w:r w:rsidR="006C38D4">
        <w:t xml:space="preserve"> </w:t>
      </w:r>
      <w:r>
        <w:t xml:space="preserve">пользователь. Представить </w:t>
      </w:r>
      <w:r w:rsidR="003D03C5">
        <w:t>информация</w:t>
      </w:r>
      <w:r>
        <w:t xml:space="preserve"> о функциональности в</w:t>
      </w:r>
      <w:r w:rsidR="006C38D4">
        <w:t xml:space="preserve"> </w:t>
      </w:r>
      <w:r>
        <w:t xml:space="preserve">виде диаграммы вариантов </w:t>
      </w:r>
      <w:r w:rsidR="003D03C5">
        <w:t>использования</w:t>
      </w:r>
      <w:r w:rsidR="006C38D4">
        <w:t>.</w:t>
      </w:r>
    </w:p>
    <w:p w:rsidR="003D03C5" w:rsidRPr="006C38D4" w:rsidRDefault="003D03C5" w:rsidP="006C38D4">
      <w:pPr>
        <w:pStyle w:val="a3"/>
        <w:rPr>
          <w:i/>
        </w:rPr>
      </w:pPr>
      <w:r w:rsidRPr="006C38D4">
        <w:rPr>
          <w:i/>
        </w:rPr>
        <w:lastRenderedPageBreak/>
        <w:t>Краткий вариант описания (требуется переписать, чтобы в</w:t>
      </w:r>
      <w:r w:rsidR="006C38D4" w:rsidRPr="006C38D4">
        <w:rPr>
          <w:i/>
        </w:rPr>
        <w:t xml:space="preserve"> </w:t>
      </w:r>
      <w:r w:rsidRPr="006C38D4">
        <w:rPr>
          <w:i/>
        </w:rPr>
        <w:t>предложении был</w:t>
      </w:r>
      <w:r w:rsidR="006C38D4" w:rsidRPr="006C38D4">
        <w:rPr>
          <w:i/>
        </w:rPr>
        <w:t>и подлежащие, сказуемые, текст д</w:t>
      </w:r>
      <w:r w:rsidRPr="006C38D4">
        <w:rPr>
          <w:i/>
        </w:rPr>
        <w:t>олжен быть</w:t>
      </w:r>
      <w:r w:rsidR="006C38D4" w:rsidRPr="006C38D4">
        <w:rPr>
          <w:i/>
        </w:rPr>
        <w:t xml:space="preserve"> логически связанным)</w:t>
      </w:r>
      <w:r w:rsidR="006C38D4">
        <w:rPr>
          <w:i/>
        </w:rPr>
        <w:t>:</w:t>
      </w:r>
    </w:p>
    <w:p w:rsidR="003D03C5" w:rsidRDefault="003D03C5" w:rsidP="003214AC">
      <w:pPr>
        <w:pStyle w:val="a3"/>
      </w:pPr>
      <w:r w:rsidRPr="003214AC">
        <w:rPr>
          <w:b/>
        </w:rPr>
        <w:t>Тип ПО:</w:t>
      </w:r>
      <w:r>
        <w:t xml:space="preserve"> Веб-приложение</w:t>
      </w:r>
      <w:r w:rsidR="003214AC">
        <w:t xml:space="preserve">, адаптированное </w:t>
      </w:r>
      <w:r w:rsidR="00A03301">
        <w:t>для</w:t>
      </w:r>
      <w:r w:rsidR="003214AC">
        <w:t xml:space="preserve"> использован</w:t>
      </w:r>
      <w:r>
        <w:t>и</w:t>
      </w:r>
      <w:r w:rsidR="003214AC">
        <w:t xml:space="preserve">я </w:t>
      </w:r>
      <w:r>
        <w:t>с мобильных устройств.</w:t>
      </w:r>
    </w:p>
    <w:p w:rsidR="00D4580A" w:rsidRDefault="00D4580A" w:rsidP="00D4580A">
      <w:pPr>
        <w:pStyle w:val="a3"/>
        <w:rPr>
          <w:b/>
        </w:rPr>
      </w:pPr>
      <w:r>
        <w:rPr>
          <w:b/>
        </w:rPr>
        <w:t>Функциональные возможности:</w:t>
      </w:r>
    </w:p>
    <w:p w:rsidR="003D03C5" w:rsidRPr="00D4580A" w:rsidRDefault="00D4580A" w:rsidP="00D4580A">
      <w:pPr>
        <w:pStyle w:val="a3"/>
        <w:rPr>
          <w:b/>
        </w:rPr>
      </w:pPr>
      <w:r>
        <w:rPr>
          <w:b/>
        </w:rPr>
        <w:t xml:space="preserve">- </w:t>
      </w:r>
      <w:r w:rsidR="003D03C5">
        <w:t>Управление каталогом товаров.</w:t>
      </w:r>
    </w:p>
    <w:p w:rsidR="003D03C5" w:rsidRDefault="00D4580A" w:rsidP="003D03C5">
      <w:pPr>
        <w:pStyle w:val="a3"/>
      </w:pPr>
      <w:r>
        <w:t>- Оформление</w:t>
      </w:r>
      <w:r w:rsidR="003D03C5">
        <w:t xml:space="preserve"> и отслеживание заказов.</w:t>
      </w:r>
    </w:p>
    <w:p w:rsidR="003D03C5" w:rsidRDefault="00B37CCC" w:rsidP="003D03C5">
      <w:pPr>
        <w:pStyle w:val="a3"/>
      </w:pPr>
      <w:r>
        <w:t xml:space="preserve">- </w:t>
      </w:r>
      <w:r w:rsidR="003D03C5">
        <w:t xml:space="preserve">Управление </w:t>
      </w:r>
      <w:r w:rsidR="00D4580A">
        <w:t>складскими</w:t>
      </w:r>
      <w:r w:rsidR="003D03C5">
        <w:t xml:space="preserve"> остатками.</w:t>
      </w:r>
    </w:p>
    <w:p w:rsidR="003D03C5" w:rsidRDefault="00B37CCC" w:rsidP="003D03C5">
      <w:pPr>
        <w:pStyle w:val="a3"/>
      </w:pPr>
      <w:r>
        <w:t xml:space="preserve">- </w:t>
      </w:r>
      <w:r w:rsidR="003D03C5">
        <w:t>Формирование отчетов.</w:t>
      </w:r>
    </w:p>
    <w:p w:rsidR="003D03C5" w:rsidRDefault="00B37CCC" w:rsidP="003D03C5">
      <w:pPr>
        <w:pStyle w:val="a3"/>
      </w:pPr>
      <w:r>
        <w:t xml:space="preserve">- </w:t>
      </w:r>
      <w:r w:rsidR="003D03C5">
        <w:t>Управление пользователями и правами доступа.</w:t>
      </w:r>
    </w:p>
    <w:p w:rsidR="003D03C5" w:rsidRDefault="003D03C5" w:rsidP="003D03C5">
      <w:pPr>
        <w:pStyle w:val="a3"/>
      </w:pPr>
      <w:r w:rsidRPr="00B37CCC">
        <w:rPr>
          <w:b/>
        </w:rPr>
        <w:t>Входные данные:</w:t>
      </w:r>
      <w:r>
        <w:t xml:space="preserve"> Данные о товарах, </w:t>
      </w:r>
      <w:r w:rsidR="00B37CCC">
        <w:t>клиентах</w:t>
      </w:r>
      <w:r>
        <w:t>, заказах.</w:t>
      </w:r>
    </w:p>
    <w:p w:rsidR="003D03C5" w:rsidRDefault="003D03C5" w:rsidP="00A708C6">
      <w:pPr>
        <w:pStyle w:val="a3"/>
      </w:pPr>
      <w:r w:rsidRPr="00A708C6">
        <w:rPr>
          <w:b/>
        </w:rPr>
        <w:t>Выходные данные и отчеты:</w:t>
      </w:r>
      <w:r w:rsidR="00A708C6">
        <w:t xml:space="preserve"> Подтвержденные заказы, от</w:t>
      </w:r>
      <w:r>
        <w:t>четы по продажам, отчеты по остаткам на складе.</w:t>
      </w:r>
    </w:p>
    <w:p w:rsidR="003D03C5" w:rsidRPr="00A708C6" w:rsidRDefault="00A708C6" w:rsidP="003D03C5">
      <w:pPr>
        <w:pStyle w:val="a3"/>
        <w:rPr>
          <w:b/>
        </w:rPr>
      </w:pPr>
      <w:r w:rsidRPr="00A708C6">
        <w:rPr>
          <w:b/>
        </w:rPr>
        <w:t>Э</w:t>
      </w:r>
      <w:r w:rsidR="003D03C5" w:rsidRPr="00A708C6">
        <w:rPr>
          <w:b/>
        </w:rPr>
        <w:t>ксплуатационные требования:</w:t>
      </w:r>
    </w:p>
    <w:p w:rsidR="003D03C5" w:rsidRDefault="003D03C5" w:rsidP="003D03C5">
      <w:pPr>
        <w:pStyle w:val="a3"/>
      </w:pPr>
      <w:bookmarkStart w:id="2" w:name="_GoBack"/>
      <w:r w:rsidRPr="00A708C6">
        <w:rPr>
          <w:b/>
        </w:rPr>
        <w:t>Удобство использования:</w:t>
      </w:r>
      <w:r>
        <w:t xml:space="preserve"> </w:t>
      </w:r>
      <w:bookmarkEnd w:id="2"/>
      <w:r>
        <w:t xml:space="preserve">11нтерфейс должен быть </w:t>
      </w:r>
      <w:proofErr w:type="spellStart"/>
      <w:r>
        <w:t>интуп</w:t>
      </w:r>
      <w:proofErr w:type="spellEnd"/>
      <w:r>
        <w:t>-</w:t>
      </w:r>
    </w:p>
    <w:p w:rsidR="003D03C5" w:rsidRDefault="003D03C5" w:rsidP="003D03C5">
      <w:pPr>
        <w:pStyle w:val="a3"/>
      </w:pPr>
      <w:proofErr w:type="spellStart"/>
      <w:r>
        <w:t>тпвно</w:t>
      </w:r>
      <w:proofErr w:type="spellEnd"/>
      <w:r>
        <w:t xml:space="preserve"> понятен для пользователя с базовыми компьютерными </w:t>
      </w:r>
      <w:proofErr w:type="spellStart"/>
      <w:r>
        <w:t>навы</w:t>
      </w:r>
      <w:proofErr w:type="spellEnd"/>
      <w:r>
        <w:t>-</w:t>
      </w:r>
    </w:p>
    <w:p w:rsidR="003D03C5" w:rsidRDefault="003D03C5" w:rsidP="003D03C5">
      <w:pPr>
        <w:pStyle w:val="a3"/>
      </w:pPr>
      <w:r>
        <w:t xml:space="preserve">Безопасность: Обязательная аутентификация </w:t>
      </w:r>
      <w:proofErr w:type="spellStart"/>
      <w:r>
        <w:t>пользовате</w:t>
      </w:r>
      <w:proofErr w:type="spellEnd"/>
      <w:r>
        <w:t>-</w:t>
      </w:r>
    </w:p>
    <w:p w:rsidR="003D03C5" w:rsidRDefault="003D03C5" w:rsidP="003D03C5">
      <w:pPr>
        <w:pStyle w:val="a3"/>
      </w:pPr>
      <w:r>
        <w:t>лей. Разграничение прав доступа в соответствии с ролями.</w:t>
      </w:r>
    </w:p>
    <w:p w:rsidR="003D03C5" w:rsidRDefault="003D03C5" w:rsidP="003D03C5">
      <w:pPr>
        <w:pStyle w:val="a3"/>
      </w:pPr>
      <w:r>
        <w:t>• Логика работы ПО:</w:t>
      </w:r>
    </w:p>
    <w:p w:rsidR="003D03C5" w:rsidRDefault="003D03C5" w:rsidP="003D03C5">
      <w:pPr>
        <w:pStyle w:val="a3"/>
      </w:pPr>
      <w:r>
        <w:t>Пользователь (Менеджер) входит в систему.</w:t>
      </w:r>
    </w:p>
    <w:p w:rsidR="003D03C5" w:rsidRDefault="003D03C5" w:rsidP="003D03C5">
      <w:pPr>
        <w:pStyle w:val="a3"/>
      </w:pPr>
      <w:r>
        <w:t>Создает новый заказ, выбирая товары из каталога.</w:t>
      </w:r>
    </w:p>
    <w:p w:rsidR="003D03C5" w:rsidRDefault="003D03C5" w:rsidP="003D03C5">
      <w:pPr>
        <w:pStyle w:val="a3"/>
      </w:pPr>
      <w:r>
        <w:t xml:space="preserve">Система </w:t>
      </w:r>
      <w:proofErr w:type="spellStart"/>
      <w:r>
        <w:t>автоматпческп</w:t>
      </w:r>
      <w:proofErr w:type="spellEnd"/>
      <w:r>
        <w:t xml:space="preserve"> проверяет наличие товара на</w:t>
      </w:r>
    </w:p>
    <w:p w:rsidR="003D03C5" w:rsidRDefault="003D03C5" w:rsidP="003D03C5">
      <w:pPr>
        <w:pStyle w:val="a3"/>
      </w:pPr>
      <w:r>
        <w:t>складе п резервирует его.</w:t>
      </w:r>
    </w:p>
    <w:p w:rsidR="003D03C5" w:rsidRDefault="003D03C5" w:rsidP="003D03C5">
      <w:pPr>
        <w:pStyle w:val="a3"/>
      </w:pPr>
      <w:r>
        <w:t>При сохранении заказа система уведомляет Кладов-</w:t>
      </w:r>
    </w:p>
    <w:p w:rsidR="003D03C5" w:rsidRDefault="003D03C5" w:rsidP="003D03C5">
      <w:pPr>
        <w:pStyle w:val="a3"/>
      </w:pPr>
      <w:proofErr w:type="spellStart"/>
      <w:r>
        <w:t>щика</w:t>
      </w:r>
      <w:proofErr w:type="spellEnd"/>
      <w:r>
        <w:t xml:space="preserve"> о новом заказе щи комплектации.</w:t>
      </w:r>
    </w:p>
    <w:p w:rsidR="003D03C5" w:rsidRDefault="003D03C5" w:rsidP="003D03C5">
      <w:pPr>
        <w:pStyle w:val="a3"/>
      </w:pPr>
      <w:r>
        <w:t xml:space="preserve">После отгрузки </w:t>
      </w:r>
      <w:proofErr w:type="spellStart"/>
      <w:r>
        <w:t>Кладовппж</w:t>
      </w:r>
      <w:proofErr w:type="spellEnd"/>
      <w:r>
        <w:t xml:space="preserve"> меняет статус заказа, что от-</w:t>
      </w:r>
    </w:p>
    <w:p w:rsidR="003D03C5" w:rsidRDefault="003D03C5" w:rsidP="003D03C5">
      <w:pPr>
        <w:pStyle w:val="a3"/>
      </w:pPr>
      <w:proofErr w:type="spellStart"/>
      <w:r>
        <w:t>ражается</w:t>
      </w:r>
      <w:proofErr w:type="spellEnd"/>
      <w:r>
        <w:t xml:space="preserve"> в отчетах для Администратора.</w:t>
      </w:r>
    </w:p>
    <w:p w:rsidR="003D03C5" w:rsidRDefault="003D03C5" w:rsidP="003D03C5">
      <w:pPr>
        <w:pStyle w:val="a3"/>
      </w:pPr>
      <w:r>
        <w:t xml:space="preserve">• Разграничение функциональности по ролям </w:t>
      </w:r>
      <w:proofErr w:type="spellStart"/>
      <w:r>
        <w:t>пользовате</w:t>
      </w:r>
      <w:proofErr w:type="spellEnd"/>
      <w:r>
        <w:t>-</w:t>
      </w:r>
    </w:p>
    <w:p w:rsidR="003D03C5" w:rsidRDefault="003D03C5" w:rsidP="003D03C5">
      <w:pPr>
        <w:pStyle w:val="a3"/>
      </w:pPr>
      <w:r>
        <w:t>лей:</w:t>
      </w:r>
    </w:p>
    <w:p w:rsidR="003D03C5" w:rsidRDefault="003D03C5" w:rsidP="003D03C5">
      <w:pPr>
        <w:pStyle w:val="a3"/>
      </w:pPr>
      <w:r>
        <w:lastRenderedPageBreak/>
        <w:t xml:space="preserve">Неавторизованный пользователь: Может только </w:t>
      </w:r>
      <w:proofErr w:type="spellStart"/>
      <w:r>
        <w:t>просмат</w:t>
      </w:r>
      <w:proofErr w:type="spellEnd"/>
      <w:r>
        <w:t>-</w:t>
      </w:r>
    </w:p>
    <w:p w:rsidR="003D03C5" w:rsidRDefault="003D03C5" w:rsidP="003D03C5">
      <w:pPr>
        <w:pStyle w:val="a3"/>
      </w:pPr>
      <w:proofErr w:type="spellStart"/>
      <w:r>
        <w:t>ривать</w:t>
      </w:r>
      <w:proofErr w:type="spellEnd"/>
      <w:r>
        <w:t xml:space="preserve"> каталог товаров (без цен) и регистрироваться в системе.</w:t>
      </w:r>
    </w:p>
    <w:p w:rsidR="003D03C5" w:rsidRDefault="003D03C5" w:rsidP="003D03C5">
      <w:pPr>
        <w:pStyle w:val="a3"/>
      </w:pPr>
      <w:r>
        <w:t>Менеджер: Может работать с заказами, просматривать ката-</w:t>
      </w:r>
    </w:p>
    <w:p w:rsidR="003D03C5" w:rsidRDefault="003D03C5" w:rsidP="003D03C5">
      <w:pPr>
        <w:pStyle w:val="a3"/>
      </w:pPr>
      <w:r>
        <w:t>лог п остатки.</w:t>
      </w:r>
    </w:p>
    <w:p w:rsidR="003D03C5" w:rsidRDefault="003D03C5" w:rsidP="003D03C5">
      <w:pPr>
        <w:pStyle w:val="a3"/>
      </w:pPr>
      <w:r>
        <w:t xml:space="preserve">Кладовщик: Может просматривать заказы, обновлять </w:t>
      </w:r>
      <w:proofErr w:type="spellStart"/>
      <w:r>
        <w:t>пх</w:t>
      </w:r>
      <w:proofErr w:type="spellEnd"/>
    </w:p>
    <w:p w:rsidR="003D03C5" w:rsidRDefault="003D03C5" w:rsidP="003D03C5">
      <w:pPr>
        <w:pStyle w:val="a3"/>
      </w:pPr>
      <w:r>
        <w:t>статус и корректировать остатки на складе.</w:t>
      </w:r>
    </w:p>
    <w:p w:rsidR="003D03C5" w:rsidRDefault="003D03C5" w:rsidP="003D03C5">
      <w:pPr>
        <w:pStyle w:val="a3"/>
      </w:pPr>
      <w:r>
        <w:t xml:space="preserve">Администратор: Полный доступ ко всем функциям </w:t>
      </w:r>
      <w:proofErr w:type="spellStart"/>
      <w:r>
        <w:t>сп</w:t>
      </w:r>
      <w:proofErr w:type="spellEnd"/>
      <w:r>
        <w:t>-</w:t>
      </w:r>
    </w:p>
    <w:p w:rsidR="003D03C5" w:rsidRDefault="003D03C5" w:rsidP="003D03C5">
      <w:pPr>
        <w:pStyle w:val="a3"/>
      </w:pPr>
      <w:proofErr w:type="spellStart"/>
      <w:r>
        <w:t>стемы</w:t>
      </w:r>
      <w:proofErr w:type="spellEnd"/>
      <w:r>
        <w:t>, включая управление пользователями н просмотр всех отче-</w:t>
      </w:r>
    </w:p>
    <w:p w:rsidR="003D03C5" w:rsidRDefault="003D03C5" w:rsidP="003D03C5">
      <w:pPr>
        <w:pStyle w:val="a3"/>
      </w:pPr>
      <w:r>
        <w:t>тов.</w:t>
      </w:r>
    </w:p>
    <w:p w:rsidR="003D03C5" w:rsidRDefault="003D03C5" w:rsidP="003D03C5">
      <w:pPr>
        <w:pStyle w:val="a3"/>
      </w:pPr>
      <w:r>
        <w:t>• Диаграмма вариантов использования</w:t>
      </w:r>
    </w:p>
    <w:p w:rsidR="003D03C5" w:rsidRDefault="003D03C5" w:rsidP="003D03C5">
      <w:pPr>
        <w:pStyle w:val="a3"/>
      </w:pPr>
    </w:p>
    <w:p w:rsidR="003D03C5" w:rsidRDefault="003D03C5" w:rsidP="003D03C5">
      <w:pPr>
        <w:pStyle w:val="a3"/>
      </w:pPr>
    </w:p>
    <w:p w:rsidR="003D03C5" w:rsidRDefault="003D03C5" w:rsidP="003D03C5">
      <w:pPr>
        <w:pStyle w:val="a3"/>
      </w:pPr>
    </w:p>
    <w:p w:rsidR="003D03C5" w:rsidRDefault="003D03C5" w:rsidP="003D03C5">
      <w:pPr>
        <w:pStyle w:val="a3"/>
      </w:pPr>
    </w:p>
    <w:p w:rsidR="003D03C5" w:rsidRPr="00DA470E" w:rsidRDefault="003D03C5" w:rsidP="003D03C5">
      <w:pPr>
        <w:pStyle w:val="a3"/>
      </w:pPr>
    </w:p>
    <w:p w:rsidR="00C11697" w:rsidRDefault="00C11697" w:rsidP="00C11697">
      <w:pPr>
        <w:pStyle w:val="a3"/>
      </w:pPr>
      <w:r>
        <w:t>Необходимо разработать вер-приложение, которое предоставит доступ к следующей функциональности:</w:t>
      </w:r>
    </w:p>
    <w:p w:rsidR="00C11697" w:rsidRPr="00C11697" w:rsidRDefault="00464331" w:rsidP="00C11697">
      <w:pPr>
        <w:pStyle w:val="a1"/>
      </w:pPr>
      <w:r>
        <w:t>Пункты</w:t>
      </w:r>
    </w:p>
    <w:p w:rsidR="00107718" w:rsidRDefault="00107718" w:rsidP="00107718">
      <w:pPr>
        <w:pStyle w:val="2"/>
      </w:pPr>
      <w:r>
        <w:t>Выбор состава программных средств</w:t>
      </w:r>
    </w:p>
    <w:p w:rsidR="000A5080" w:rsidRDefault="000A5080" w:rsidP="000A5080">
      <w:pPr>
        <w:pStyle w:val="a3"/>
      </w:pPr>
      <w:r>
        <w:t xml:space="preserve">Согласно цели проекта </w:t>
      </w:r>
      <w:r w:rsidR="00AF78DA">
        <w:t>требуется создать веб-приложение для учета номерного фонда общежития.</w:t>
      </w:r>
    </w:p>
    <w:p w:rsidR="00AF78DA" w:rsidRDefault="00AF78DA" w:rsidP="00B1706D">
      <w:pPr>
        <w:pStyle w:val="a3"/>
      </w:pPr>
      <w:r>
        <w:t xml:space="preserve">(3-4 </w:t>
      </w:r>
      <w:proofErr w:type="spellStart"/>
      <w:r>
        <w:t>абз</w:t>
      </w:r>
      <w:proofErr w:type="spellEnd"/>
      <w:r>
        <w:t>)</w:t>
      </w:r>
    </w:p>
    <w:p w:rsidR="000A5080" w:rsidRDefault="00AF78DA" w:rsidP="00AF78DA">
      <w:pPr>
        <w:pStyle w:val="a3"/>
      </w:pPr>
      <w:r>
        <w:t>Для функционирования приложения на стороне сервера достаточны следующие программные и технические средства:</w:t>
      </w:r>
    </w:p>
    <w:p w:rsidR="00AF78DA" w:rsidRDefault="00AF78DA" w:rsidP="00AF78DA">
      <w:pPr>
        <w:pStyle w:val="a1"/>
      </w:pPr>
      <w:r>
        <w:t>1</w:t>
      </w:r>
    </w:p>
    <w:p w:rsidR="00AF78DA" w:rsidRDefault="00AF78DA" w:rsidP="00AF78DA">
      <w:pPr>
        <w:pStyle w:val="a1"/>
      </w:pPr>
      <w:r>
        <w:t>2</w:t>
      </w:r>
    </w:p>
    <w:p w:rsidR="00AF78DA" w:rsidRDefault="00AF78DA" w:rsidP="00DE514A">
      <w:pPr>
        <w:pStyle w:val="a3"/>
      </w:pPr>
      <w:r>
        <w:t xml:space="preserve">Для функционирования приложения на стороне </w:t>
      </w:r>
      <w:r w:rsidR="00DE514A">
        <w:t>клиента</w:t>
      </w:r>
      <w:r>
        <w:t xml:space="preserve"> достаточны следующие программные и технические средства:</w:t>
      </w:r>
    </w:p>
    <w:p w:rsidR="008B6224" w:rsidRDefault="008B6224" w:rsidP="008B6224">
      <w:pPr>
        <w:pStyle w:val="a1"/>
      </w:pPr>
      <w:r>
        <w:lastRenderedPageBreak/>
        <w:t>1</w:t>
      </w:r>
    </w:p>
    <w:p w:rsidR="00AF78DA" w:rsidRPr="00AF78DA" w:rsidRDefault="008B6224" w:rsidP="008B6224">
      <w:pPr>
        <w:pStyle w:val="a1"/>
      </w:pPr>
      <w:r>
        <w:t>2</w:t>
      </w:r>
    </w:p>
    <w:p w:rsidR="007B1296" w:rsidRDefault="007B1296" w:rsidP="007B1296">
      <w:pPr>
        <w:pStyle w:val="a7"/>
      </w:pPr>
      <w:bookmarkStart w:id="3" w:name="_Toc194697003"/>
      <w:r>
        <w:lastRenderedPageBreak/>
        <w:t>Заключение</w:t>
      </w:r>
      <w:bookmarkEnd w:id="3"/>
    </w:p>
    <w:p w:rsidR="00390F2E" w:rsidRPr="00BB22C1" w:rsidRDefault="00390F2E" w:rsidP="00BB22C1">
      <w:pPr>
        <w:pStyle w:val="a3"/>
      </w:pPr>
      <w:r w:rsidRPr="00BB22C1">
        <w:t>Объем 1 полная страница</w:t>
      </w:r>
    </w:p>
    <w:p w:rsidR="00BB22C1" w:rsidRPr="00BB22C1" w:rsidRDefault="00BB22C1" w:rsidP="00BB22C1">
      <w:pPr>
        <w:pStyle w:val="a3"/>
      </w:pPr>
      <w:r>
        <w:t>Цели достигнуты, задачи выполнены, итог</w:t>
      </w:r>
    </w:p>
    <w:p w:rsidR="007B1296" w:rsidRDefault="007B1296" w:rsidP="007B1296">
      <w:pPr>
        <w:pStyle w:val="a7"/>
      </w:pPr>
      <w:bookmarkStart w:id="4" w:name="_Toc194697004"/>
      <w:r>
        <w:lastRenderedPageBreak/>
        <w:t>Список использованных источников</w:t>
      </w:r>
      <w:bookmarkEnd w:id="4"/>
    </w:p>
    <w:p w:rsidR="0022213E" w:rsidRDefault="00871F21" w:rsidP="0022213E">
      <w:pPr>
        <w:pStyle w:val="a3"/>
        <w:numPr>
          <w:ilvl w:val="0"/>
          <w:numId w:val="6"/>
        </w:numPr>
      </w:pPr>
      <w:bookmarkStart w:id="5" w:name="_Ref196157656"/>
      <w:proofErr w:type="spellStart"/>
      <w:r w:rsidRPr="00871F21">
        <w:t>Фленов</w:t>
      </w:r>
      <w:proofErr w:type="spellEnd"/>
      <w:r w:rsidRPr="00871F21">
        <w:t xml:space="preserve"> М. Е. Библия C#. </w:t>
      </w:r>
      <w:r>
        <w:t>–</w:t>
      </w:r>
      <w:r w:rsidRPr="00871F21">
        <w:t xml:space="preserve"> 6-е изд., </w:t>
      </w:r>
      <w:proofErr w:type="spellStart"/>
      <w:r w:rsidRPr="00871F21">
        <w:t>перераб</w:t>
      </w:r>
      <w:proofErr w:type="spellEnd"/>
      <w:proofErr w:type="gramStart"/>
      <w:r w:rsidRPr="00871F21">
        <w:t>.</w:t>
      </w:r>
      <w:proofErr w:type="gramEnd"/>
      <w:r w:rsidRPr="00871F21">
        <w:t xml:space="preserve"> и доп. / М.Е. </w:t>
      </w:r>
      <w:proofErr w:type="spellStart"/>
      <w:r w:rsidRPr="00871F21">
        <w:t>Фленов</w:t>
      </w:r>
      <w:proofErr w:type="spellEnd"/>
      <w:r w:rsidRPr="00871F21">
        <w:t xml:space="preserve">. </w:t>
      </w:r>
      <w:r>
        <w:t>–</w:t>
      </w:r>
      <w:r w:rsidRPr="00871F21">
        <w:t xml:space="preserve"> Санкт-</w:t>
      </w:r>
      <w:proofErr w:type="gramStart"/>
      <w:r w:rsidRPr="00871F21">
        <w:t>Петербург :</w:t>
      </w:r>
      <w:proofErr w:type="gramEnd"/>
      <w:r w:rsidRPr="00871F21">
        <w:t xml:space="preserve"> БХВ-Петербург, 2024. </w:t>
      </w:r>
      <w:r>
        <w:t>–</w:t>
      </w:r>
      <w:r w:rsidRPr="00871F21">
        <w:t xml:space="preserve"> 512 с. </w:t>
      </w:r>
      <w:r>
        <w:t>–</w:t>
      </w:r>
      <w:r w:rsidRPr="00871F21">
        <w:t xml:space="preserve"> URL: https://ibooks.ru/bookshelf/396461/reading </w:t>
      </w:r>
      <w:r w:rsidRPr="009532B6">
        <w:rPr>
          <w:highlight w:val="yellow"/>
        </w:rPr>
        <w:t>(дата обращения: 18.03.2025)</w:t>
      </w:r>
      <w:r w:rsidRPr="00871F21">
        <w:t xml:space="preserve">. </w:t>
      </w:r>
      <w:r>
        <w:rPr>
          <w:color w:val="000000"/>
          <w:szCs w:val="28"/>
        </w:rPr>
        <w:t xml:space="preserve">– Режим доступа: для </w:t>
      </w:r>
      <w:proofErr w:type="spellStart"/>
      <w:r>
        <w:rPr>
          <w:color w:val="000000"/>
          <w:szCs w:val="28"/>
        </w:rPr>
        <w:t>зарегистрир</w:t>
      </w:r>
      <w:proofErr w:type="spellEnd"/>
      <w:r>
        <w:rPr>
          <w:color w:val="000000"/>
          <w:szCs w:val="28"/>
        </w:rPr>
        <w:t xml:space="preserve">. пользователей. – </w:t>
      </w:r>
      <w:r w:rsidRPr="00871F21">
        <w:t>Текст: электронный.</w:t>
      </w:r>
      <w:bookmarkEnd w:id="5"/>
    </w:p>
    <w:p w:rsidR="00BB22C1" w:rsidRPr="00711564" w:rsidRDefault="00BB22C1" w:rsidP="00711564">
      <w:pPr>
        <w:pStyle w:val="a3"/>
      </w:pPr>
    </w:p>
    <w:p w:rsidR="00BB22C1" w:rsidRPr="00711564" w:rsidRDefault="00BB22C1" w:rsidP="00711564">
      <w:pPr>
        <w:pStyle w:val="a3"/>
      </w:pPr>
      <w:r>
        <w:t xml:space="preserve">Источников не менее </w:t>
      </w:r>
      <w:r w:rsidR="009532B6">
        <w:t>5 со ссылками на каждый</w:t>
      </w:r>
    </w:p>
    <w:p w:rsidR="00430062" w:rsidRPr="00711564" w:rsidRDefault="00430062">
      <w:pPr>
        <w:pStyle w:val="a3"/>
      </w:pPr>
    </w:p>
    <w:sectPr w:rsidR="00430062" w:rsidRPr="00711564" w:rsidSect="007B1296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306" w:rsidRDefault="00066306" w:rsidP="007B1296">
      <w:r>
        <w:separator/>
      </w:r>
    </w:p>
  </w:endnote>
  <w:endnote w:type="continuationSeparator" w:id="0">
    <w:p w:rsidR="00066306" w:rsidRDefault="00066306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3229897"/>
      <w:docPartObj>
        <w:docPartGallery w:val="Page Numbers (Bottom of Page)"/>
        <w:docPartUnique/>
      </w:docPartObj>
    </w:sdtPr>
    <w:sdtEndPr/>
    <w:sdtContent>
      <w:p w:rsidR="007B1296" w:rsidRDefault="007B129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8C6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306" w:rsidRDefault="00066306" w:rsidP="007B1296">
      <w:r>
        <w:separator/>
      </w:r>
    </w:p>
  </w:footnote>
  <w:footnote w:type="continuationSeparator" w:id="0">
    <w:p w:rsidR="00066306" w:rsidRDefault="00066306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7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296"/>
    <w:rsid w:val="00006D8A"/>
    <w:rsid w:val="00022EAD"/>
    <w:rsid w:val="00046A82"/>
    <w:rsid w:val="000547B5"/>
    <w:rsid w:val="00066306"/>
    <w:rsid w:val="00070444"/>
    <w:rsid w:val="00071534"/>
    <w:rsid w:val="00084431"/>
    <w:rsid w:val="000A5080"/>
    <w:rsid w:val="000B2040"/>
    <w:rsid w:val="000C03D0"/>
    <w:rsid w:val="00107718"/>
    <w:rsid w:val="00122DF6"/>
    <w:rsid w:val="00126FE5"/>
    <w:rsid w:val="00135AB1"/>
    <w:rsid w:val="00154AC6"/>
    <w:rsid w:val="00157D07"/>
    <w:rsid w:val="0018210A"/>
    <w:rsid w:val="00197EED"/>
    <w:rsid w:val="001B17C1"/>
    <w:rsid w:val="001B5082"/>
    <w:rsid w:val="001B5A61"/>
    <w:rsid w:val="001D52D7"/>
    <w:rsid w:val="002037EC"/>
    <w:rsid w:val="0022213E"/>
    <w:rsid w:val="0022470A"/>
    <w:rsid w:val="00230654"/>
    <w:rsid w:val="00234EB9"/>
    <w:rsid w:val="00244503"/>
    <w:rsid w:val="002456B2"/>
    <w:rsid w:val="00267E9D"/>
    <w:rsid w:val="0029075A"/>
    <w:rsid w:val="0029217B"/>
    <w:rsid w:val="002D5F2F"/>
    <w:rsid w:val="002E1075"/>
    <w:rsid w:val="002F1F23"/>
    <w:rsid w:val="00313BD4"/>
    <w:rsid w:val="003140F3"/>
    <w:rsid w:val="00316406"/>
    <w:rsid w:val="003214AC"/>
    <w:rsid w:val="00333DDD"/>
    <w:rsid w:val="00350DEC"/>
    <w:rsid w:val="003616AA"/>
    <w:rsid w:val="00362590"/>
    <w:rsid w:val="00390F2E"/>
    <w:rsid w:val="003A40F8"/>
    <w:rsid w:val="003A6D6C"/>
    <w:rsid w:val="003D03C5"/>
    <w:rsid w:val="003F696A"/>
    <w:rsid w:val="00430062"/>
    <w:rsid w:val="00446D2F"/>
    <w:rsid w:val="00464331"/>
    <w:rsid w:val="00473C53"/>
    <w:rsid w:val="00485388"/>
    <w:rsid w:val="004902D9"/>
    <w:rsid w:val="004D1C92"/>
    <w:rsid w:val="004D1D4C"/>
    <w:rsid w:val="004D2CE9"/>
    <w:rsid w:val="004F634F"/>
    <w:rsid w:val="00540F99"/>
    <w:rsid w:val="00547AB8"/>
    <w:rsid w:val="005728C6"/>
    <w:rsid w:val="005842D8"/>
    <w:rsid w:val="005976D6"/>
    <w:rsid w:val="005C6335"/>
    <w:rsid w:val="005D0FDF"/>
    <w:rsid w:val="005D10F9"/>
    <w:rsid w:val="00670A29"/>
    <w:rsid w:val="00682EC2"/>
    <w:rsid w:val="00685504"/>
    <w:rsid w:val="006947D9"/>
    <w:rsid w:val="006B2E38"/>
    <w:rsid w:val="006C34C8"/>
    <w:rsid w:val="006C38D4"/>
    <w:rsid w:val="006D0C39"/>
    <w:rsid w:val="00701393"/>
    <w:rsid w:val="00706662"/>
    <w:rsid w:val="00711564"/>
    <w:rsid w:val="00715B4C"/>
    <w:rsid w:val="00775943"/>
    <w:rsid w:val="007B1296"/>
    <w:rsid w:val="007B43F3"/>
    <w:rsid w:val="007E04EB"/>
    <w:rsid w:val="007E210A"/>
    <w:rsid w:val="00800364"/>
    <w:rsid w:val="00810637"/>
    <w:rsid w:val="008156AB"/>
    <w:rsid w:val="0083534A"/>
    <w:rsid w:val="00841296"/>
    <w:rsid w:val="0084608B"/>
    <w:rsid w:val="008478EE"/>
    <w:rsid w:val="008532F7"/>
    <w:rsid w:val="00871F21"/>
    <w:rsid w:val="00872D59"/>
    <w:rsid w:val="008900FC"/>
    <w:rsid w:val="00891E1F"/>
    <w:rsid w:val="008976F7"/>
    <w:rsid w:val="008A3D99"/>
    <w:rsid w:val="008A7779"/>
    <w:rsid w:val="008B6224"/>
    <w:rsid w:val="008C6246"/>
    <w:rsid w:val="00907A2C"/>
    <w:rsid w:val="009171D5"/>
    <w:rsid w:val="00927D29"/>
    <w:rsid w:val="00930199"/>
    <w:rsid w:val="009422C4"/>
    <w:rsid w:val="009500FD"/>
    <w:rsid w:val="009532B6"/>
    <w:rsid w:val="009A5998"/>
    <w:rsid w:val="009C5D89"/>
    <w:rsid w:val="009C61C2"/>
    <w:rsid w:val="00A03301"/>
    <w:rsid w:val="00A15409"/>
    <w:rsid w:val="00A23795"/>
    <w:rsid w:val="00A57474"/>
    <w:rsid w:val="00A708C6"/>
    <w:rsid w:val="00A9702A"/>
    <w:rsid w:val="00AF45FC"/>
    <w:rsid w:val="00AF78DA"/>
    <w:rsid w:val="00B1423E"/>
    <w:rsid w:val="00B1706D"/>
    <w:rsid w:val="00B37CCC"/>
    <w:rsid w:val="00B44A6D"/>
    <w:rsid w:val="00B64EC5"/>
    <w:rsid w:val="00B73778"/>
    <w:rsid w:val="00B8281F"/>
    <w:rsid w:val="00BB22C1"/>
    <w:rsid w:val="00BE2E89"/>
    <w:rsid w:val="00C02CA6"/>
    <w:rsid w:val="00C11697"/>
    <w:rsid w:val="00C32D82"/>
    <w:rsid w:val="00C706EA"/>
    <w:rsid w:val="00C871DC"/>
    <w:rsid w:val="00C934F9"/>
    <w:rsid w:val="00CA55AD"/>
    <w:rsid w:val="00CB5F04"/>
    <w:rsid w:val="00CC3301"/>
    <w:rsid w:val="00CE3B5E"/>
    <w:rsid w:val="00CE58C3"/>
    <w:rsid w:val="00D160AE"/>
    <w:rsid w:val="00D4580A"/>
    <w:rsid w:val="00D51EAF"/>
    <w:rsid w:val="00D56F33"/>
    <w:rsid w:val="00D96D59"/>
    <w:rsid w:val="00DA470E"/>
    <w:rsid w:val="00DD2D10"/>
    <w:rsid w:val="00DD2E9E"/>
    <w:rsid w:val="00DE514A"/>
    <w:rsid w:val="00E46B85"/>
    <w:rsid w:val="00E86806"/>
    <w:rsid w:val="00E93448"/>
    <w:rsid w:val="00ED2643"/>
    <w:rsid w:val="00EE2660"/>
    <w:rsid w:val="00F116CE"/>
    <w:rsid w:val="00F31BF1"/>
    <w:rsid w:val="00F359E2"/>
    <w:rsid w:val="00F44D11"/>
    <w:rsid w:val="00FC598F"/>
    <w:rsid w:val="00FC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9E60E"/>
  <w15:chartTrackingRefBased/>
  <w15:docId w15:val="{36B8DF1A-8E65-4230-9ACC-E3993E2E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13BD4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ispp21\0109\&#1050;&#1055;\&#1050;&#105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778DE-CBA6-46F8-A341-13BEA6146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КП.dotx</Template>
  <TotalTime>48</TotalTime>
  <Pages>10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0109-09</dc:creator>
  <cp:keywords/>
  <dc:description/>
  <cp:lastModifiedBy>0109-09</cp:lastModifiedBy>
  <cp:revision>14</cp:revision>
  <dcterms:created xsi:type="dcterms:W3CDTF">2025-10-23T06:22:00Z</dcterms:created>
  <dcterms:modified xsi:type="dcterms:W3CDTF">2025-10-23T07:10:00Z</dcterms:modified>
</cp:coreProperties>
</file>